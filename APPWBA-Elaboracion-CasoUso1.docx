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A311C3" w:rsidRPr="00A67830" w:rsidRDefault="00A311C3" w:rsidP="00A311C3">
      <w:pPr>
        <w:pStyle w:val="Puesto1"/>
        <w:jc w:val="right"/>
        <w:rPr>
          <w:rFonts w:ascii="Times New Roman" w:hAnsi="Times New Roman"/>
          <w:sz w:val="40"/>
          <w:szCs w:val="40"/>
          <w:lang w:val="es-CO"/>
        </w:rPr>
      </w:pPr>
      <w:r w:rsidRPr="005B642B">
        <w:rPr>
          <w:rFonts w:ascii="Times New Roman" w:hAnsi="Times New Roman"/>
          <w:sz w:val="40"/>
          <w:szCs w:val="40"/>
        </w:rPr>
        <w:fldChar w:fldCharType="begin"/>
      </w:r>
      <w:r w:rsidRPr="00A67830">
        <w:rPr>
          <w:rFonts w:ascii="Times New Roman" w:hAnsi="Times New Roman"/>
          <w:sz w:val="40"/>
          <w:szCs w:val="40"/>
          <w:lang w:val="es-CO"/>
        </w:rPr>
        <w:instrText xml:space="preserve"> SUBJECT  \* MERGEFORMAT </w:instrText>
      </w:r>
      <w:r w:rsidRPr="005B642B">
        <w:rPr>
          <w:rFonts w:ascii="Times New Roman" w:hAnsi="Times New Roman"/>
          <w:sz w:val="40"/>
          <w:szCs w:val="40"/>
        </w:rPr>
        <w:fldChar w:fldCharType="separate"/>
      </w:r>
      <w:r w:rsidR="0082150C">
        <w:rPr>
          <w:rFonts w:ascii="Times New Roman" w:hAnsi="Times New Roman"/>
          <w:sz w:val="40"/>
          <w:szCs w:val="40"/>
          <w:lang w:val="es-CO"/>
        </w:rPr>
        <w:t>Aplicación Web Bufete de Abogados</w:t>
      </w:r>
      <w:r w:rsidRPr="00A67830">
        <w:rPr>
          <w:rFonts w:ascii="Times New Roman" w:hAnsi="Times New Roman"/>
          <w:sz w:val="40"/>
          <w:szCs w:val="40"/>
          <w:lang w:val="es-CO"/>
        </w:rPr>
        <w:t xml:space="preserve"> </w:t>
      </w:r>
      <w:r w:rsidRPr="005B642B">
        <w:rPr>
          <w:rFonts w:ascii="Times New Roman" w:hAnsi="Times New Roman"/>
          <w:sz w:val="40"/>
          <w:szCs w:val="40"/>
        </w:rPr>
        <w:fldChar w:fldCharType="end"/>
      </w:r>
    </w:p>
    <w:p w:rsidR="00A311C3" w:rsidRPr="00E26C9F" w:rsidRDefault="00A311C3" w:rsidP="00A311C3">
      <w:pPr>
        <w:pStyle w:val="Puesto1"/>
        <w:jc w:val="right"/>
        <w:rPr>
          <w:rFonts w:ascii="Times New Roman" w:hAnsi="Times New Roman"/>
          <w:sz w:val="40"/>
          <w:szCs w:val="40"/>
          <w:lang w:val="es-CO"/>
        </w:rPr>
      </w:pPr>
      <w:r w:rsidRPr="00E26C9F">
        <w:rPr>
          <w:rFonts w:ascii="Times New Roman" w:hAnsi="Times New Roman"/>
          <w:sz w:val="40"/>
          <w:szCs w:val="40"/>
          <w:lang w:val="es-CO"/>
        </w:rPr>
        <w:t>Realización de</w:t>
      </w:r>
      <w:r w:rsidR="00325965">
        <w:rPr>
          <w:rFonts w:ascii="Times New Roman" w:hAnsi="Times New Roman"/>
          <w:sz w:val="40"/>
          <w:szCs w:val="40"/>
          <w:lang w:val="es-CO"/>
        </w:rPr>
        <w:t>l Caso  de Uso 1</w:t>
      </w:r>
    </w:p>
    <w:p w:rsidR="00A311C3" w:rsidRPr="00E26C9F" w:rsidRDefault="00A311C3" w:rsidP="00A311C3">
      <w:pPr>
        <w:pStyle w:val="Puesto1"/>
        <w:jc w:val="right"/>
        <w:rPr>
          <w:rFonts w:ascii="Times New Roman" w:hAnsi="Times New Roman"/>
          <w:sz w:val="40"/>
          <w:szCs w:val="40"/>
          <w:lang w:val="es-CO"/>
        </w:rPr>
      </w:pPr>
    </w:p>
    <w:p w:rsidR="00A311C3" w:rsidRPr="005B642B" w:rsidRDefault="00A311C3" w:rsidP="00A311C3">
      <w:pPr>
        <w:pStyle w:val="Puesto1"/>
        <w:jc w:val="right"/>
        <w:rPr>
          <w:rFonts w:ascii="Times New Roman" w:hAnsi="Times New Roman"/>
          <w:sz w:val="40"/>
          <w:szCs w:val="40"/>
        </w:rPr>
      </w:pPr>
      <w:r w:rsidRPr="005B642B">
        <w:rPr>
          <w:rFonts w:ascii="Times New Roman" w:hAnsi="Times New Roman"/>
          <w:sz w:val="40"/>
          <w:szCs w:val="40"/>
        </w:rPr>
        <w:t>Version 1.0</w:t>
      </w:r>
    </w:p>
    <w:p w:rsidR="00A311C3" w:rsidRPr="00532F3E" w:rsidRDefault="00A311C3" w:rsidP="00A311C3">
      <w:pPr>
        <w:rPr>
          <w:sz w:val="22"/>
          <w:szCs w:val="22"/>
        </w:rPr>
      </w:pPr>
    </w:p>
    <w:p w:rsidR="00A311C3" w:rsidRPr="00532F3E" w:rsidRDefault="00A311C3" w:rsidP="00A311C3">
      <w:pPr>
        <w:rPr>
          <w:sz w:val="22"/>
          <w:szCs w:val="22"/>
        </w:rPr>
      </w:pPr>
    </w:p>
    <w:p w:rsidR="00A311C3" w:rsidRPr="00532F3E" w:rsidRDefault="00A311C3" w:rsidP="00A311C3">
      <w:pPr>
        <w:pStyle w:val="Textoindependiente"/>
        <w:rPr>
          <w:sz w:val="22"/>
          <w:szCs w:val="22"/>
        </w:rPr>
      </w:pPr>
    </w:p>
    <w:p w:rsidR="00A311C3" w:rsidRPr="00532F3E" w:rsidRDefault="00A311C3" w:rsidP="00A311C3">
      <w:pPr>
        <w:pStyle w:val="Textoindependiente"/>
        <w:rPr>
          <w:sz w:val="22"/>
          <w:szCs w:val="22"/>
        </w:rPr>
      </w:pPr>
    </w:p>
    <w:p w:rsidR="00A311C3" w:rsidRPr="00532F3E" w:rsidRDefault="00A311C3" w:rsidP="00A311C3">
      <w:pPr>
        <w:rPr>
          <w:sz w:val="22"/>
          <w:szCs w:val="22"/>
        </w:rPr>
        <w:sectPr w:rsidR="00A311C3" w:rsidRPr="00532F3E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A311C3" w:rsidRDefault="00A311C3" w:rsidP="00A311C3">
      <w:pPr>
        <w:pStyle w:val="Puesto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>Revisión Historica</w:t>
      </w:r>
    </w:p>
    <w:p w:rsidR="0082150C" w:rsidRPr="0082150C" w:rsidRDefault="0082150C" w:rsidP="0082150C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173"/>
        <w:gridCol w:w="2875"/>
      </w:tblGrid>
      <w:tr w:rsidR="00A311C3" w:rsidRPr="00532F3E" w:rsidTr="00325965">
        <w:tc>
          <w:tcPr>
            <w:tcW w:w="2304" w:type="dxa"/>
          </w:tcPr>
          <w:p w:rsidR="00A311C3" w:rsidRPr="00532F3E" w:rsidRDefault="00A311C3" w:rsidP="007118D5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1152" w:type="dxa"/>
          </w:tcPr>
          <w:p w:rsidR="00A311C3" w:rsidRPr="00532F3E" w:rsidRDefault="00A311C3" w:rsidP="007118D5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Version</w:t>
            </w:r>
          </w:p>
        </w:tc>
        <w:tc>
          <w:tcPr>
            <w:tcW w:w="3173" w:type="dxa"/>
          </w:tcPr>
          <w:p w:rsidR="00A311C3" w:rsidRPr="00532F3E" w:rsidRDefault="00A311C3" w:rsidP="007118D5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2875" w:type="dxa"/>
          </w:tcPr>
          <w:p w:rsidR="00A311C3" w:rsidRPr="00532F3E" w:rsidRDefault="00A311C3" w:rsidP="007118D5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Author</w:t>
            </w:r>
          </w:p>
        </w:tc>
      </w:tr>
      <w:tr w:rsidR="00A311C3" w:rsidRPr="00325965" w:rsidTr="00325965">
        <w:tc>
          <w:tcPr>
            <w:tcW w:w="2304" w:type="dxa"/>
          </w:tcPr>
          <w:p w:rsidR="00A311C3" w:rsidRPr="00532F3E" w:rsidRDefault="00325965" w:rsidP="007118D5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13/92/15</w:t>
            </w:r>
          </w:p>
        </w:tc>
        <w:tc>
          <w:tcPr>
            <w:tcW w:w="1152" w:type="dxa"/>
          </w:tcPr>
          <w:p w:rsidR="00A311C3" w:rsidRPr="00532F3E" w:rsidRDefault="00A311C3" w:rsidP="007118D5">
            <w:pPr>
              <w:pStyle w:val="Tabletext"/>
              <w:rPr>
                <w:sz w:val="22"/>
                <w:szCs w:val="22"/>
              </w:rPr>
            </w:pPr>
            <w:r w:rsidRPr="00532F3E">
              <w:rPr>
                <w:sz w:val="22"/>
                <w:szCs w:val="22"/>
              </w:rPr>
              <w:t>1.0</w:t>
            </w:r>
          </w:p>
        </w:tc>
        <w:tc>
          <w:tcPr>
            <w:tcW w:w="3173" w:type="dxa"/>
          </w:tcPr>
          <w:p w:rsidR="00A311C3" w:rsidRPr="00E26C9F" w:rsidRDefault="00A311C3" w:rsidP="007118D5">
            <w:pPr>
              <w:pStyle w:val="Tabletext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Creación de la plantilla</w:t>
            </w:r>
          </w:p>
        </w:tc>
        <w:tc>
          <w:tcPr>
            <w:tcW w:w="2875" w:type="dxa"/>
          </w:tcPr>
          <w:p w:rsidR="00A311C3" w:rsidRPr="00325965" w:rsidRDefault="00325965" w:rsidP="007118D5">
            <w:pPr>
              <w:pStyle w:val="Tabletext"/>
              <w:rPr>
                <w:sz w:val="22"/>
                <w:szCs w:val="22"/>
                <w:lang w:val="es-ES"/>
              </w:rPr>
            </w:pPr>
            <w:r w:rsidRPr="00325965">
              <w:rPr>
                <w:sz w:val="22"/>
                <w:szCs w:val="22"/>
                <w:lang w:val="es-ES"/>
              </w:rPr>
              <w:t>Juan Jose Perdomo Forero</w:t>
            </w:r>
          </w:p>
          <w:p w:rsidR="00325965" w:rsidRPr="00325965" w:rsidRDefault="00325965" w:rsidP="007118D5">
            <w:pPr>
              <w:pStyle w:val="Tabletext"/>
              <w:rPr>
                <w:sz w:val="22"/>
                <w:szCs w:val="22"/>
                <w:lang w:val="es-ES"/>
              </w:rPr>
            </w:pPr>
            <w:r w:rsidRPr="00325965">
              <w:rPr>
                <w:sz w:val="22"/>
                <w:szCs w:val="22"/>
                <w:lang w:val="es-ES"/>
              </w:rPr>
              <w:t>Andres Felipe Perdomo</w:t>
            </w:r>
          </w:p>
          <w:p w:rsidR="00325965" w:rsidRPr="00325965" w:rsidRDefault="00325965" w:rsidP="007118D5">
            <w:pPr>
              <w:pStyle w:val="Tabletext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William David Mesa Mejia</w:t>
            </w:r>
          </w:p>
        </w:tc>
      </w:tr>
      <w:tr w:rsidR="00A311C3" w:rsidRPr="00532F3E" w:rsidTr="00325965">
        <w:tc>
          <w:tcPr>
            <w:tcW w:w="2304" w:type="dxa"/>
          </w:tcPr>
          <w:p w:rsidR="00A311C3" w:rsidRPr="00325965" w:rsidRDefault="00A311C3" w:rsidP="007118D5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1152" w:type="dxa"/>
          </w:tcPr>
          <w:p w:rsidR="00A311C3" w:rsidRPr="00325965" w:rsidRDefault="00A311C3" w:rsidP="007118D5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3173" w:type="dxa"/>
          </w:tcPr>
          <w:p w:rsidR="00A311C3" w:rsidRPr="0079707A" w:rsidRDefault="00A311C3" w:rsidP="007118D5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2875" w:type="dxa"/>
          </w:tcPr>
          <w:p w:rsidR="00A311C3" w:rsidRPr="00532F3E" w:rsidRDefault="00A311C3" w:rsidP="007118D5">
            <w:pPr>
              <w:pStyle w:val="Tabletext"/>
              <w:rPr>
                <w:sz w:val="22"/>
                <w:szCs w:val="22"/>
              </w:rPr>
            </w:pPr>
          </w:p>
        </w:tc>
      </w:tr>
      <w:tr w:rsidR="00A311C3" w:rsidRPr="00325965" w:rsidTr="00325965">
        <w:tc>
          <w:tcPr>
            <w:tcW w:w="2304" w:type="dxa"/>
          </w:tcPr>
          <w:p w:rsidR="00A311C3" w:rsidRPr="00532F3E" w:rsidRDefault="00A311C3" w:rsidP="007118D5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1152" w:type="dxa"/>
          </w:tcPr>
          <w:p w:rsidR="00A311C3" w:rsidRPr="00532F3E" w:rsidRDefault="00A311C3" w:rsidP="007118D5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3173" w:type="dxa"/>
          </w:tcPr>
          <w:p w:rsidR="00A311C3" w:rsidRPr="0079707A" w:rsidRDefault="00A311C3" w:rsidP="007118D5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2875" w:type="dxa"/>
          </w:tcPr>
          <w:p w:rsidR="00A311C3" w:rsidRPr="0079707A" w:rsidRDefault="00A311C3" w:rsidP="007118D5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</w:tr>
      <w:tr w:rsidR="00A311C3" w:rsidRPr="00325965" w:rsidTr="00325965">
        <w:tc>
          <w:tcPr>
            <w:tcW w:w="2304" w:type="dxa"/>
          </w:tcPr>
          <w:p w:rsidR="00A311C3" w:rsidRPr="00325965" w:rsidRDefault="00A311C3" w:rsidP="007118D5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1152" w:type="dxa"/>
          </w:tcPr>
          <w:p w:rsidR="00A311C3" w:rsidRPr="00325965" w:rsidRDefault="00A311C3" w:rsidP="007118D5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3173" w:type="dxa"/>
          </w:tcPr>
          <w:p w:rsidR="00A311C3" w:rsidRPr="00325965" w:rsidRDefault="00A311C3" w:rsidP="007118D5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2875" w:type="dxa"/>
          </w:tcPr>
          <w:p w:rsidR="00A311C3" w:rsidRPr="00325965" w:rsidRDefault="00A311C3" w:rsidP="007118D5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</w:tr>
    </w:tbl>
    <w:p w:rsidR="00A311C3" w:rsidRPr="00325965" w:rsidRDefault="00A311C3" w:rsidP="00A311C3">
      <w:pPr>
        <w:rPr>
          <w:sz w:val="22"/>
          <w:szCs w:val="22"/>
          <w:lang w:val="es-ES"/>
        </w:rPr>
      </w:pPr>
    </w:p>
    <w:p w:rsidR="00A311C3" w:rsidRPr="00325965" w:rsidRDefault="00A311C3" w:rsidP="00A311C3">
      <w:pPr>
        <w:pStyle w:val="Puesto1"/>
        <w:rPr>
          <w:rFonts w:ascii="Times New Roman" w:hAnsi="Times New Roman"/>
          <w:sz w:val="22"/>
          <w:szCs w:val="22"/>
          <w:lang w:val="es-ES"/>
        </w:rPr>
      </w:pPr>
      <w:r w:rsidRPr="00325965">
        <w:rPr>
          <w:rFonts w:ascii="Times New Roman" w:hAnsi="Times New Roman"/>
          <w:sz w:val="22"/>
          <w:szCs w:val="22"/>
          <w:lang w:val="es-ES"/>
        </w:rPr>
        <w:br w:type="page"/>
      </w:r>
    </w:p>
    <w:p w:rsidR="00A311C3" w:rsidRPr="00532F3E" w:rsidRDefault="00A311C3" w:rsidP="00A311C3">
      <w:pPr>
        <w:pStyle w:val="Puesto1"/>
        <w:rPr>
          <w:rFonts w:ascii="Times New Roman" w:hAnsi="Times New Roman"/>
          <w:sz w:val="22"/>
          <w:szCs w:val="22"/>
        </w:rPr>
      </w:pPr>
      <w:r w:rsidRPr="00532F3E">
        <w:rPr>
          <w:rFonts w:ascii="Times New Roman" w:hAnsi="Times New Roman"/>
          <w:sz w:val="22"/>
          <w:szCs w:val="22"/>
        </w:rPr>
        <w:lastRenderedPageBreak/>
        <w:t>Tabla de Contenidos</w:t>
      </w:r>
    </w:p>
    <w:p w:rsidR="00A311C3" w:rsidRPr="00532F3E" w:rsidRDefault="00A311C3" w:rsidP="00A311C3">
      <w:pPr>
        <w:rPr>
          <w:sz w:val="22"/>
          <w:szCs w:val="22"/>
        </w:rPr>
      </w:pPr>
    </w:p>
    <w:p w:rsidR="00A311C3" w:rsidRPr="0026516F" w:rsidRDefault="00A311C3" w:rsidP="00A311C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532F3E">
        <w:rPr>
          <w:sz w:val="22"/>
          <w:szCs w:val="22"/>
        </w:rPr>
        <w:fldChar w:fldCharType="begin"/>
      </w:r>
      <w:r w:rsidRPr="00532F3E">
        <w:rPr>
          <w:sz w:val="22"/>
          <w:szCs w:val="22"/>
        </w:rPr>
        <w:instrText xml:space="preserve"> TOC \o "1-3" \h \z \u </w:instrText>
      </w:r>
      <w:r w:rsidRPr="00532F3E">
        <w:rPr>
          <w:sz w:val="22"/>
          <w:szCs w:val="22"/>
        </w:rPr>
        <w:fldChar w:fldCharType="separate"/>
      </w:r>
      <w:hyperlink w:anchor="_Toc397880753" w:history="1">
        <w:r w:rsidRPr="0026516F">
          <w:rPr>
            <w:rStyle w:val="Hipervnculo"/>
            <w:noProof/>
          </w:rPr>
          <w:t>1.</w:t>
        </w:r>
        <w:r w:rsidRPr="0026516F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26516F">
          <w:rPr>
            <w:rStyle w:val="Hipervnculo"/>
            <w:noProof/>
          </w:rPr>
          <w:t>Introduction</w:t>
        </w:r>
        <w:r w:rsidRPr="0026516F">
          <w:rPr>
            <w:noProof/>
            <w:webHidden/>
          </w:rPr>
          <w:tab/>
        </w:r>
        <w:r w:rsidRPr="0026516F">
          <w:rPr>
            <w:noProof/>
            <w:webHidden/>
          </w:rPr>
          <w:fldChar w:fldCharType="begin"/>
        </w:r>
        <w:r w:rsidRPr="0026516F">
          <w:rPr>
            <w:noProof/>
            <w:webHidden/>
          </w:rPr>
          <w:instrText xml:space="preserve"> PAGEREF _Toc397880753 \h </w:instrText>
        </w:r>
        <w:r w:rsidRPr="0026516F">
          <w:rPr>
            <w:noProof/>
            <w:webHidden/>
          </w:rPr>
        </w:r>
        <w:r w:rsidRPr="0026516F">
          <w:rPr>
            <w:noProof/>
            <w:webHidden/>
          </w:rPr>
          <w:fldChar w:fldCharType="separate"/>
        </w:r>
        <w:r w:rsidR="00694C61">
          <w:rPr>
            <w:noProof/>
            <w:webHidden/>
          </w:rPr>
          <w:t>5</w:t>
        </w:r>
        <w:r w:rsidRPr="0026516F">
          <w:rPr>
            <w:noProof/>
            <w:webHidden/>
          </w:rPr>
          <w:fldChar w:fldCharType="end"/>
        </w:r>
      </w:hyperlink>
    </w:p>
    <w:p w:rsidR="00A311C3" w:rsidRPr="0026516F" w:rsidRDefault="00DC1F0D" w:rsidP="00A311C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7880754" w:history="1">
        <w:r w:rsidR="00A311C3" w:rsidRPr="0026516F">
          <w:rPr>
            <w:rStyle w:val="Hipervnculo"/>
            <w:noProof/>
          </w:rPr>
          <w:t>1.1</w:t>
        </w:r>
        <w:r w:rsidR="00A311C3" w:rsidRPr="0026516F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A311C3" w:rsidRPr="0026516F">
          <w:rPr>
            <w:rStyle w:val="Hipervnculo"/>
            <w:noProof/>
            <w:lang w:val="es-CO"/>
          </w:rPr>
          <w:t>Propósito</w:t>
        </w:r>
        <w:r w:rsidR="00A311C3" w:rsidRPr="0026516F">
          <w:rPr>
            <w:noProof/>
            <w:webHidden/>
          </w:rPr>
          <w:tab/>
        </w:r>
        <w:r w:rsidR="00A311C3" w:rsidRPr="0026516F">
          <w:rPr>
            <w:noProof/>
            <w:webHidden/>
          </w:rPr>
          <w:fldChar w:fldCharType="begin"/>
        </w:r>
        <w:r w:rsidR="00A311C3" w:rsidRPr="0026516F">
          <w:rPr>
            <w:noProof/>
            <w:webHidden/>
          </w:rPr>
          <w:instrText xml:space="preserve"> PAGEREF _Toc397880754 \h </w:instrText>
        </w:r>
        <w:r w:rsidR="00A311C3" w:rsidRPr="0026516F">
          <w:rPr>
            <w:noProof/>
            <w:webHidden/>
          </w:rPr>
        </w:r>
        <w:r w:rsidR="00A311C3" w:rsidRPr="0026516F">
          <w:rPr>
            <w:noProof/>
            <w:webHidden/>
          </w:rPr>
          <w:fldChar w:fldCharType="separate"/>
        </w:r>
        <w:r w:rsidR="00694C61">
          <w:rPr>
            <w:noProof/>
            <w:webHidden/>
          </w:rPr>
          <w:t>5</w:t>
        </w:r>
        <w:r w:rsidR="00A311C3" w:rsidRPr="0026516F">
          <w:rPr>
            <w:noProof/>
            <w:webHidden/>
          </w:rPr>
          <w:fldChar w:fldCharType="end"/>
        </w:r>
      </w:hyperlink>
    </w:p>
    <w:p w:rsidR="00A311C3" w:rsidRPr="0026516F" w:rsidRDefault="00DC1F0D" w:rsidP="00A311C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7880755" w:history="1">
        <w:r w:rsidR="0058771F">
          <w:rPr>
            <w:rStyle w:val="Hipervnculo"/>
            <w:i/>
            <w:noProof/>
            <w:lang w:val="es-CO"/>
          </w:rPr>
          <w:t>2</w:t>
        </w:r>
        <w:r w:rsidR="00A311C3" w:rsidRPr="0026516F">
          <w:rPr>
            <w:rStyle w:val="Hipervnculo"/>
            <w:i/>
            <w:noProof/>
            <w:lang w:val="es-CO"/>
          </w:rPr>
          <w:t>.</w:t>
        </w:r>
        <w:r w:rsidR="00A311C3" w:rsidRPr="0026516F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79707A">
          <w:rPr>
            <w:rStyle w:val="Hipervnculo"/>
            <w:b/>
            <w:noProof/>
            <w:lang w:val="es-CO"/>
          </w:rPr>
          <w:t>Caso de Uso 1</w:t>
        </w:r>
        <w:r w:rsidR="00A311C3" w:rsidRPr="0026516F">
          <w:rPr>
            <w:rStyle w:val="Hipervnculo"/>
            <w:b/>
            <w:noProof/>
            <w:lang w:val="es-CO"/>
          </w:rPr>
          <w:t>: C</w:t>
        </w:r>
        <w:r w:rsidR="0079707A">
          <w:rPr>
            <w:rStyle w:val="Hipervnculo"/>
            <w:b/>
            <w:noProof/>
            <w:lang w:val="es-CO"/>
          </w:rPr>
          <w:t>RUD casos judiciales</w:t>
        </w:r>
        <w:r w:rsidR="00A311C3" w:rsidRPr="0026516F">
          <w:rPr>
            <w:noProof/>
            <w:webHidden/>
          </w:rPr>
          <w:tab/>
        </w:r>
        <w:r w:rsidR="00A311C3" w:rsidRPr="0026516F">
          <w:rPr>
            <w:noProof/>
            <w:webHidden/>
          </w:rPr>
          <w:fldChar w:fldCharType="begin"/>
        </w:r>
        <w:r w:rsidR="00A311C3" w:rsidRPr="0026516F">
          <w:rPr>
            <w:noProof/>
            <w:webHidden/>
          </w:rPr>
          <w:instrText xml:space="preserve"> PAGEREF _Toc397880755 \h </w:instrText>
        </w:r>
        <w:r w:rsidR="00A311C3" w:rsidRPr="0026516F">
          <w:rPr>
            <w:noProof/>
            <w:webHidden/>
          </w:rPr>
        </w:r>
        <w:r w:rsidR="00A311C3" w:rsidRPr="0026516F">
          <w:rPr>
            <w:noProof/>
            <w:webHidden/>
          </w:rPr>
          <w:fldChar w:fldCharType="separate"/>
        </w:r>
        <w:r w:rsidR="00694C61">
          <w:rPr>
            <w:noProof/>
            <w:webHidden/>
          </w:rPr>
          <w:t>5</w:t>
        </w:r>
        <w:r w:rsidR="00A311C3" w:rsidRPr="0026516F">
          <w:rPr>
            <w:noProof/>
            <w:webHidden/>
          </w:rPr>
          <w:fldChar w:fldCharType="end"/>
        </w:r>
      </w:hyperlink>
    </w:p>
    <w:p w:rsidR="00A311C3" w:rsidRPr="0026516F" w:rsidRDefault="00DC1F0D" w:rsidP="00A311C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7880756" w:history="1">
        <w:r w:rsidR="00A311C3" w:rsidRPr="0026516F">
          <w:rPr>
            <w:rStyle w:val="Hipervnculo"/>
            <w:noProof/>
          </w:rPr>
          <w:t>1.2</w:t>
        </w:r>
        <w:r w:rsidR="00A311C3" w:rsidRPr="0026516F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A311C3" w:rsidRPr="0026516F">
          <w:rPr>
            <w:rStyle w:val="Hipervnculo"/>
            <w:noProof/>
            <w:lang w:val="es-CO"/>
          </w:rPr>
          <w:t>Descripción Breve:</w:t>
        </w:r>
        <w:r w:rsidR="00A311C3" w:rsidRPr="0026516F">
          <w:rPr>
            <w:noProof/>
            <w:webHidden/>
          </w:rPr>
          <w:tab/>
        </w:r>
        <w:r w:rsidR="00A311C3" w:rsidRPr="0026516F">
          <w:rPr>
            <w:noProof/>
            <w:webHidden/>
          </w:rPr>
          <w:fldChar w:fldCharType="begin"/>
        </w:r>
        <w:r w:rsidR="00A311C3" w:rsidRPr="0026516F">
          <w:rPr>
            <w:noProof/>
            <w:webHidden/>
          </w:rPr>
          <w:instrText xml:space="preserve"> PAGEREF _Toc397880756 \h </w:instrText>
        </w:r>
        <w:r w:rsidR="00A311C3" w:rsidRPr="0026516F">
          <w:rPr>
            <w:noProof/>
            <w:webHidden/>
          </w:rPr>
        </w:r>
        <w:r w:rsidR="00A311C3" w:rsidRPr="0026516F">
          <w:rPr>
            <w:noProof/>
            <w:webHidden/>
          </w:rPr>
          <w:fldChar w:fldCharType="separate"/>
        </w:r>
        <w:r w:rsidR="00694C61">
          <w:rPr>
            <w:noProof/>
            <w:webHidden/>
          </w:rPr>
          <w:t>5</w:t>
        </w:r>
        <w:r w:rsidR="00A311C3" w:rsidRPr="0026516F">
          <w:rPr>
            <w:noProof/>
            <w:webHidden/>
          </w:rPr>
          <w:fldChar w:fldCharType="end"/>
        </w:r>
      </w:hyperlink>
    </w:p>
    <w:p w:rsidR="00A311C3" w:rsidRPr="0026516F" w:rsidRDefault="00DC1F0D" w:rsidP="00A311C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7880757" w:history="1">
        <w:r w:rsidR="00A311C3" w:rsidRPr="0026516F">
          <w:rPr>
            <w:rStyle w:val="Hipervnculo"/>
            <w:noProof/>
          </w:rPr>
          <w:t>1.3</w:t>
        </w:r>
        <w:r w:rsidR="00A311C3" w:rsidRPr="0026516F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A311C3" w:rsidRPr="0026516F">
          <w:rPr>
            <w:rStyle w:val="Hipervnculo"/>
            <w:noProof/>
            <w:lang w:val="es-CO"/>
          </w:rPr>
          <w:t>Flujo Básico de Eventos</w:t>
        </w:r>
        <w:r w:rsidR="00A311C3" w:rsidRPr="0026516F">
          <w:rPr>
            <w:noProof/>
            <w:webHidden/>
          </w:rPr>
          <w:tab/>
        </w:r>
        <w:r w:rsidR="00A311C3" w:rsidRPr="0026516F">
          <w:rPr>
            <w:noProof/>
            <w:webHidden/>
          </w:rPr>
          <w:fldChar w:fldCharType="begin"/>
        </w:r>
        <w:r w:rsidR="00A311C3" w:rsidRPr="0026516F">
          <w:rPr>
            <w:noProof/>
            <w:webHidden/>
          </w:rPr>
          <w:instrText xml:space="preserve"> PAGEREF _Toc397880757 \h </w:instrText>
        </w:r>
        <w:r w:rsidR="00A311C3" w:rsidRPr="0026516F">
          <w:rPr>
            <w:noProof/>
            <w:webHidden/>
          </w:rPr>
        </w:r>
        <w:r w:rsidR="00A311C3" w:rsidRPr="0026516F">
          <w:rPr>
            <w:noProof/>
            <w:webHidden/>
          </w:rPr>
          <w:fldChar w:fldCharType="separate"/>
        </w:r>
        <w:r w:rsidR="00694C61">
          <w:rPr>
            <w:noProof/>
            <w:webHidden/>
          </w:rPr>
          <w:t>5</w:t>
        </w:r>
        <w:r w:rsidR="00A311C3" w:rsidRPr="0026516F">
          <w:rPr>
            <w:noProof/>
            <w:webHidden/>
          </w:rPr>
          <w:fldChar w:fldCharType="end"/>
        </w:r>
      </w:hyperlink>
    </w:p>
    <w:p w:rsidR="00A311C3" w:rsidRPr="0026516F" w:rsidRDefault="00DC1F0D" w:rsidP="00A311C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7880763" w:history="1">
        <w:r w:rsidR="00A311C3" w:rsidRPr="0026516F">
          <w:rPr>
            <w:rStyle w:val="Hipervnculo"/>
            <w:noProof/>
          </w:rPr>
          <w:t>1.4</w:t>
        </w:r>
        <w:r w:rsidR="00A311C3" w:rsidRPr="0026516F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A311C3" w:rsidRPr="0026516F">
          <w:rPr>
            <w:rStyle w:val="Hipervnculo"/>
            <w:noProof/>
            <w:lang w:val="es-CO"/>
          </w:rPr>
          <w:t>Diagramas</w:t>
        </w:r>
        <w:r w:rsidR="00A311C3" w:rsidRPr="0026516F">
          <w:rPr>
            <w:rStyle w:val="Hipervnculo"/>
            <w:noProof/>
          </w:rPr>
          <w:t xml:space="preserve"> de</w:t>
        </w:r>
        <w:r w:rsidR="00A311C3" w:rsidRPr="0026516F">
          <w:rPr>
            <w:rStyle w:val="Hipervnculo"/>
            <w:noProof/>
            <w:lang w:val="es-CO"/>
          </w:rPr>
          <w:t xml:space="preserve"> Interacción</w:t>
        </w:r>
        <w:r w:rsidR="00A311C3" w:rsidRPr="0026516F">
          <w:rPr>
            <w:noProof/>
            <w:webHidden/>
          </w:rPr>
          <w:tab/>
        </w:r>
        <w:r w:rsidR="00A311C3" w:rsidRPr="0026516F">
          <w:rPr>
            <w:noProof/>
            <w:webHidden/>
          </w:rPr>
          <w:fldChar w:fldCharType="begin"/>
        </w:r>
        <w:r w:rsidR="00A311C3" w:rsidRPr="0026516F">
          <w:rPr>
            <w:noProof/>
            <w:webHidden/>
          </w:rPr>
          <w:instrText xml:space="preserve"> PAGEREF _Toc397880763 \h </w:instrText>
        </w:r>
        <w:r w:rsidR="00A311C3" w:rsidRPr="0026516F">
          <w:rPr>
            <w:noProof/>
            <w:webHidden/>
          </w:rPr>
        </w:r>
        <w:r w:rsidR="00A311C3" w:rsidRPr="0026516F">
          <w:rPr>
            <w:noProof/>
            <w:webHidden/>
          </w:rPr>
          <w:fldChar w:fldCharType="separate"/>
        </w:r>
        <w:r w:rsidR="00694C61">
          <w:rPr>
            <w:noProof/>
            <w:webHidden/>
          </w:rPr>
          <w:t>6</w:t>
        </w:r>
        <w:r w:rsidR="00A311C3" w:rsidRPr="0026516F">
          <w:rPr>
            <w:noProof/>
            <w:webHidden/>
          </w:rPr>
          <w:fldChar w:fldCharType="end"/>
        </w:r>
      </w:hyperlink>
    </w:p>
    <w:p w:rsidR="00A311C3" w:rsidRPr="0026516F" w:rsidRDefault="00DC1F0D" w:rsidP="00A311C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7880764" w:history="1">
        <w:r w:rsidR="00A311C3" w:rsidRPr="0026516F">
          <w:rPr>
            <w:rStyle w:val="Hipervnculo"/>
            <w:noProof/>
            <w:lang w:val="es-CO"/>
          </w:rPr>
          <w:t>1.4.1</w:t>
        </w:r>
        <w:r w:rsidR="00A311C3" w:rsidRPr="0026516F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A311C3" w:rsidRPr="0026516F">
          <w:rPr>
            <w:rStyle w:val="Hipervnculo"/>
            <w:noProof/>
            <w:lang w:val="es-CO"/>
          </w:rPr>
          <w:t>Diagrama Secuencia</w:t>
        </w:r>
        <w:r w:rsidR="00A311C3" w:rsidRPr="0026516F">
          <w:rPr>
            <w:noProof/>
            <w:webHidden/>
          </w:rPr>
          <w:t xml:space="preserve">                                                                                                           </w:t>
        </w:r>
        <w:r w:rsidR="00D97BAB">
          <w:rPr>
            <w:noProof/>
            <w:webHidden/>
          </w:rPr>
          <w:t xml:space="preserve">  </w:t>
        </w:r>
        <w:r w:rsidR="00A311C3" w:rsidRPr="0026516F">
          <w:rPr>
            <w:noProof/>
            <w:webHidden/>
          </w:rPr>
          <w:fldChar w:fldCharType="begin"/>
        </w:r>
        <w:r w:rsidR="00A311C3" w:rsidRPr="0026516F">
          <w:rPr>
            <w:noProof/>
            <w:webHidden/>
          </w:rPr>
          <w:instrText xml:space="preserve"> PAGEREF _Toc397880764 \h </w:instrText>
        </w:r>
        <w:r w:rsidR="00A311C3" w:rsidRPr="0026516F">
          <w:rPr>
            <w:noProof/>
            <w:webHidden/>
          </w:rPr>
        </w:r>
        <w:r w:rsidR="00A311C3" w:rsidRPr="0026516F">
          <w:rPr>
            <w:noProof/>
            <w:webHidden/>
          </w:rPr>
          <w:fldChar w:fldCharType="separate"/>
        </w:r>
        <w:r w:rsidR="00694C61">
          <w:rPr>
            <w:noProof/>
            <w:webHidden/>
          </w:rPr>
          <w:t>6</w:t>
        </w:r>
        <w:r w:rsidR="00A311C3" w:rsidRPr="0026516F">
          <w:rPr>
            <w:noProof/>
            <w:webHidden/>
          </w:rPr>
          <w:fldChar w:fldCharType="end"/>
        </w:r>
      </w:hyperlink>
    </w:p>
    <w:p w:rsidR="004B3774" w:rsidRDefault="00DC1F0D" w:rsidP="004B3774">
      <w:pPr>
        <w:pStyle w:val="TDC3"/>
        <w:rPr>
          <w:noProof/>
        </w:rPr>
      </w:pPr>
      <w:hyperlink w:anchor="_Toc397880766" w:history="1">
        <w:r w:rsidR="00A311C3" w:rsidRPr="0026516F">
          <w:rPr>
            <w:rStyle w:val="Hipervnculo"/>
            <w:noProof/>
          </w:rPr>
          <w:t>1.4.2</w:t>
        </w:r>
        <w:r w:rsidR="00A311C3" w:rsidRPr="0026516F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A311C3" w:rsidRPr="0026516F">
          <w:rPr>
            <w:rStyle w:val="Hipervnculo"/>
            <w:noProof/>
          </w:rPr>
          <w:t>Di</w:t>
        </w:r>
        <w:r w:rsidR="004B3774">
          <w:rPr>
            <w:rStyle w:val="Hipervnculo"/>
            <w:noProof/>
          </w:rPr>
          <w:t>a</w:t>
        </w:r>
        <w:r w:rsidR="00A311C3" w:rsidRPr="0026516F">
          <w:rPr>
            <w:rStyle w:val="Hipervnculo"/>
            <w:noProof/>
          </w:rPr>
          <w:t>grama de colaboración</w:t>
        </w:r>
        <w:r w:rsidR="00A311C3" w:rsidRPr="0026516F">
          <w:rPr>
            <w:noProof/>
            <w:webHidden/>
          </w:rPr>
          <w:t xml:space="preserve">                                                                                                  </w:t>
        </w:r>
        <w:r w:rsidR="00D97BAB">
          <w:rPr>
            <w:noProof/>
            <w:webHidden/>
          </w:rPr>
          <w:t xml:space="preserve">  </w:t>
        </w:r>
        <w:r w:rsidR="00A311C3" w:rsidRPr="0026516F">
          <w:rPr>
            <w:noProof/>
            <w:webHidden/>
          </w:rPr>
          <w:fldChar w:fldCharType="begin"/>
        </w:r>
        <w:r w:rsidR="00A311C3" w:rsidRPr="0026516F">
          <w:rPr>
            <w:noProof/>
            <w:webHidden/>
          </w:rPr>
          <w:instrText xml:space="preserve"> PAGEREF _Toc397880766 \h </w:instrText>
        </w:r>
        <w:r w:rsidR="00A311C3" w:rsidRPr="0026516F">
          <w:rPr>
            <w:noProof/>
            <w:webHidden/>
          </w:rPr>
        </w:r>
        <w:r w:rsidR="00A311C3" w:rsidRPr="0026516F">
          <w:rPr>
            <w:noProof/>
            <w:webHidden/>
          </w:rPr>
          <w:fldChar w:fldCharType="separate"/>
        </w:r>
        <w:r w:rsidR="00694C61">
          <w:rPr>
            <w:noProof/>
            <w:webHidden/>
          </w:rPr>
          <w:t>7</w:t>
        </w:r>
        <w:r w:rsidR="00A311C3" w:rsidRPr="0026516F">
          <w:rPr>
            <w:noProof/>
            <w:webHidden/>
          </w:rPr>
          <w:fldChar w:fldCharType="end"/>
        </w:r>
      </w:hyperlink>
    </w:p>
    <w:p w:rsidR="004B3774" w:rsidRPr="0079707A" w:rsidRDefault="004B3774" w:rsidP="004B3774">
      <w:pPr>
        <w:rPr>
          <w:lang w:val="es-ES"/>
        </w:rPr>
      </w:pPr>
      <w:r>
        <w:tab/>
      </w:r>
      <w:r w:rsidRPr="0079707A">
        <w:rPr>
          <w:lang w:val="es-ES"/>
        </w:rPr>
        <w:t xml:space="preserve">   1.4.4    Diagrama de clases                                                                                                              8</w:t>
      </w:r>
    </w:p>
    <w:p w:rsidR="007118D5" w:rsidRPr="0079707A" w:rsidRDefault="007118D5" w:rsidP="007118D5">
      <w:pPr>
        <w:rPr>
          <w:rFonts w:eastAsiaTheme="minorEastAsia"/>
          <w:lang w:val="es-ES"/>
        </w:rPr>
      </w:pPr>
    </w:p>
    <w:p w:rsidR="00A311C3" w:rsidRPr="0079707A" w:rsidRDefault="00A311C3" w:rsidP="00A311C3">
      <w:pPr>
        <w:rPr>
          <w:sz w:val="22"/>
          <w:szCs w:val="22"/>
          <w:lang w:val="es-ES"/>
        </w:rPr>
      </w:pPr>
      <w:r w:rsidRPr="00532F3E">
        <w:rPr>
          <w:b/>
          <w:bCs/>
          <w:sz w:val="22"/>
          <w:szCs w:val="22"/>
          <w:lang w:val="es-ES"/>
        </w:rPr>
        <w:fldChar w:fldCharType="end"/>
      </w:r>
    </w:p>
    <w:p w:rsidR="00A311C3" w:rsidRPr="00532F3E" w:rsidRDefault="00A311C3" w:rsidP="00A311C3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A311C3" w:rsidRPr="00532F3E" w:rsidRDefault="00A311C3" w:rsidP="00A311C3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A311C3" w:rsidRPr="00532F3E" w:rsidRDefault="00A311C3" w:rsidP="00A311C3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A311C3" w:rsidRPr="00532F3E" w:rsidRDefault="00A311C3" w:rsidP="00A311C3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A311C3" w:rsidRPr="00532F3E" w:rsidRDefault="00A311C3" w:rsidP="00A311C3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A311C3" w:rsidRPr="00532F3E" w:rsidRDefault="00A311C3" w:rsidP="00A311C3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A311C3" w:rsidRPr="00532F3E" w:rsidRDefault="00A311C3" w:rsidP="00A311C3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A311C3" w:rsidRPr="00532F3E" w:rsidRDefault="00A311C3" w:rsidP="00A311C3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A311C3" w:rsidRPr="00532F3E" w:rsidRDefault="00A311C3" w:rsidP="00A311C3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A311C3" w:rsidRDefault="00A311C3" w:rsidP="00A311C3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Pr="00D97BAB" w:rsidRDefault="00D97BAB" w:rsidP="00D97BAB">
      <w:pPr>
        <w:rPr>
          <w:lang w:val="es-CO"/>
        </w:rPr>
      </w:pPr>
    </w:p>
    <w:p w:rsidR="00A311C3" w:rsidRDefault="00A311C3" w:rsidP="00A311C3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Default="00D97BAB" w:rsidP="00D97BAB">
      <w:pPr>
        <w:rPr>
          <w:lang w:val="es-CO"/>
        </w:rPr>
      </w:pPr>
    </w:p>
    <w:p w:rsidR="00D97BAB" w:rsidRPr="00D97BAB" w:rsidRDefault="00D97BAB" w:rsidP="00D97BAB">
      <w:pPr>
        <w:rPr>
          <w:lang w:val="es-CO"/>
        </w:rPr>
      </w:pPr>
    </w:p>
    <w:p w:rsidR="00A311C3" w:rsidRPr="00532F3E" w:rsidRDefault="00A311C3" w:rsidP="00A311C3">
      <w:pPr>
        <w:rPr>
          <w:sz w:val="22"/>
          <w:szCs w:val="22"/>
          <w:lang w:val="es-CO"/>
        </w:rPr>
      </w:pPr>
    </w:p>
    <w:p w:rsidR="00A311C3" w:rsidRPr="00BA3834" w:rsidRDefault="00D97BAB" w:rsidP="00A311C3">
      <w:pPr>
        <w:pStyle w:val="Puesto1"/>
        <w:rPr>
          <w:rFonts w:ascii="Times New Roman" w:hAnsi="Times New Roman"/>
          <w:sz w:val="40"/>
          <w:szCs w:val="40"/>
          <w:lang w:val="es-CO"/>
        </w:rPr>
      </w:pPr>
      <w:r>
        <w:rPr>
          <w:rFonts w:ascii="Times New Roman" w:hAnsi="Times New Roman"/>
          <w:sz w:val="40"/>
          <w:szCs w:val="40"/>
          <w:lang w:val="es-CO"/>
        </w:rPr>
        <w:t xml:space="preserve">Realización del Caso de </w:t>
      </w:r>
      <w:r w:rsidR="00A311C3" w:rsidRPr="00BA3834">
        <w:rPr>
          <w:rFonts w:ascii="Times New Roman" w:hAnsi="Times New Roman"/>
          <w:sz w:val="40"/>
          <w:szCs w:val="40"/>
          <w:lang w:val="es-CO"/>
        </w:rPr>
        <w:t>Uso</w:t>
      </w:r>
      <w:bookmarkStart w:id="1" w:name="_Toc423410237"/>
      <w:bookmarkStart w:id="2" w:name="_Toc425054503"/>
      <w:bookmarkEnd w:id="1"/>
      <w:bookmarkEnd w:id="2"/>
      <w:r w:rsidR="0079707A">
        <w:rPr>
          <w:rFonts w:ascii="Times New Roman" w:hAnsi="Times New Roman"/>
          <w:sz w:val="40"/>
          <w:szCs w:val="40"/>
          <w:lang w:val="es-CO"/>
        </w:rPr>
        <w:t xml:space="preserve"> 1</w:t>
      </w:r>
    </w:p>
    <w:p w:rsidR="00A311C3" w:rsidRPr="00BA3834" w:rsidRDefault="00A311C3" w:rsidP="00A311C3">
      <w:pPr>
        <w:rPr>
          <w:sz w:val="24"/>
          <w:szCs w:val="24"/>
          <w:lang w:val="es-CO"/>
        </w:rPr>
      </w:pPr>
    </w:p>
    <w:p w:rsidR="00A311C3" w:rsidRDefault="00A311C3" w:rsidP="00A311C3">
      <w:pPr>
        <w:pStyle w:val="Ttulo1"/>
        <w:ind w:left="720" w:hanging="720"/>
        <w:jc w:val="both"/>
        <w:rPr>
          <w:rFonts w:ascii="Times New Roman" w:hAnsi="Times New Roman"/>
          <w:sz w:val="22"/>
          <w:szCs w:val="22"/>
        </w:rPr>
      </w:pPr>
      <w:bookmarkStart w:id="3" w:name="_Toc456598586"/>
      <w:bookmarkStart w:id="4" w:name="_Toc50537195"/>
      <w:bookmarkStart w:id="5" w:name="_Toc397880753"/>
      <w:r w:rsidRPr="00BA3834">
        <w:rPr>
          <w:rFonts w:ascii="Times New Roman" w:hAnsi="Times New Roman"/>
          <w:sz w:val="22"/>
          <w:szCs w:val="22"/>
        </w:rPr>
        <w:t>Introduction</w:t>
      </w:r>
      <w:bookmarkEnd w:id="3"/>
      <w:bookmarkEnd w:id="4"/>
      <w:bookmarkEnd w:id="5"/>
    </w:p>
    <w:p w:rsidR="0082150C" w:rsidRPr="0082150C" w:rsidRDefault="0082150C" w:rsidP="0082150C"/>
    <w:p w:rsidR="00A311C3" w:rsidRDefault="00A311C3" w:rsidP="003F23DD">
      <w:pPr>
        <w:ind w:left="720"/>
        <w:jc w:val="both"/>
        <w:rPr>
          <w:sz w:val="22"/>
          <w:szCs w:val="22"/>
          <w:lang w:val="es-CO"/>
        </w:rPr>
      </w:pPr>
      <w:r w:rsidRPr="00BA3834">
        <w:rPr>
          <w:sz w:val="22"/>
          <w:szCs w:val="22"/>
          <w:lang w:val="es-CO"/>
        </w:rPr>
        <w:t xml:space="preserve">En el siguiente documento se describe </w:t>
      </w:r>
      <w:r w:rsidR="007118D5">
        <w:rPr>
          <w:sz w:val="22"/>
          <w:szCs w:val="22"/>
          <w:lang w:val="es-CO"/>
        </w:rPr>
        <w:t xml:space="preserve">el caso </w:t>
      </w:r>
      <w:r w:rsidR="0079707A">
        <w:rPr>
          <w:sz w:val="22"/>
          <w:szCs w:val="22"/>
          <w:lang w:val="es-CO"/>
        </w:rPr>
        <w:t>de uso CRUD de los casos judiciales de los usuarios.</w:t>
      </w:r>
    </w:p>
    <w:p w:rsidR="003F23DD" w:rsidRPr="00BA3834" w:rsidRDefault="003F23DD" w:rsidP="003F23DD">
      <w:pPr>
        <w:ind w:left="720"/>
        <w:jc w:val="both"/>
        <w:rPr>
          <w:sz w:val="22"/>
          <w:szCs w:val="22"/>
          <w:lang w:val="es-CO"/>
        </w:rPr>
      </w:pPr>
    </w:p>
    <w:p w:rsidR="00A311C3" w:rsidRPr="00BA3834" w:rsidRDefault="00A311C3" w:rsidP="003F23DD">
      <w:pPr>
        <w:pStyle w:val="Ttulo2"/>
        <w:ind w:left="720" w:hanging="720"/>
        <w:jc w:val="both"/>
        <w:rPr>
          <w:rFonts w:ascii="Times New Roman" w:hAnsi="Times New Roman"/>
          <w:sz w:val="22"/>
          <w:szCs w:val="22"/>
          <w:lang w:val="es-CO"/>
        </w:rPr>
      </w:pPr>
      <w:bookmarkStart w:id="6" w:name="_Toc397880754"/>
      <w:r w:rsidRPr="00BA3834">
        <w:rPr>
          <w:rFonts w:ascii="Times New Roman" w:hAnsi="Times New Roman"/>
          <w:sz w:val="22"/>
          <w:szCs w:val="22"/>
          <w:lang w:val="es-CO"/>
        </w:rPr>
        <w:t>Propósito</w:t>
      </w:r>
      <w:bookmarkEnd w:id="6"/>
    </w:p>
    <w:p w:rsidR="00A311C3" w:rsidRPr="00BA3834" w:rsidRDefault="00A311C3" w:rsidP="003F23DD">
      <w:pPr>
        <w:jc w:val="both"/>
        <w:rPr>
          <w:sz w:val="22"/>
          <w:szCs w:val="22"/>
          <w:lang w:val="es-CO"/>
        </w:rPr>
      </w:pPr>
    </w:p>
    <w:p w:rsidR="00A311C3" w:rsidRPr="00BA3834" w:rsidRDefault="00A311C3" w:rsidP="003F23DD">
      <w:pPr>
        <w:ind w:left="720"/>
        <w:jc w:val="both"/>
        <w:rPr>
          <w:sz w:val="22"/>
          <w:szCs w:val="22"/>
          <w:lang w:val="es-CO"/>
        </w:rPr>
      </w:pPr>
      <w:r w:rsidRPr="00BA3834">
        <w:rPr>
          <w:sz w:val="22"/>
          <w:szCs w:val="22"/>
          <w:lang w:val="es-CO"/>
        </w:rPr>
        <w:t xml:space="preserve">El propósito de este documento </w:t>
      </w:r>
      <w:r w:rsidR="006E2034">
        <w:rPr>
          <w:sz w:val="22"/>
          <w:szCs w:val="22"/>
          <w:lang w:val="es-CO"/>
        </w:rPr>
        <w:t xml:space="preserve">es mostrar la realización del </w:t>
      </w:r>
      <w:r w:rsidR="0079707A">
        <w:rPr>
          <w:sz w:val="22"/>
          <w:szCs w:val="22"/>
          <w:lang w:val="es-CO"/>
        </w:rPr>
        <w:t xml:space="preserve"> CRUD de los casos judiciales de los usuarios </w:t>
      </w:r>
      <w:r w:rsidR="006E2034">
        <w:rPr>
          <w:sz w:val="22"/>
          <w:szCs w:val="22"/>
          <w:lang w:val="es-CO"/>
        </w:rPr>
        <w:t xml:space="preserve">con su respectivo diagrama de secuencia y de colaboración. </w:t>
      </w:r>
    </w:p>
    <w:p w:rsidR="00A311C3" w:rsidRDefault="00A311C3" w:rsidP="003F23DD">
      <w:pPr>
        <w:pStyle w:val="InfoBlue"/>
        <w:jc w:val="both"/>
        <w:rPr>
          <w:lang w:val="es-CO"/>
        </w:rPr>
      </w:pPr>
    </w:p>
    <w:p w:rsidR="00A311C3" w:rsidRDefault="00A311C3" w:rsidP="003F23DD">
      <w:pPr>
        <w:pStyle w:val="Textoindependiente"/>
        <w:jc w:val="both"/>
        <w:rPr>
          <w:lang w:val="es-CO"/>
        </w:rPr>
      </w:pPr>
    </w:p>
    <w:p w:rsidR="00A311C3" w:rsidRPr="00A21A57" w:rsidRDefault="00A21A57" w:rsidP="0058771F">
      <w:pPr>
        <w:pStyle w:val="Ttulo1"/>
        <w:rPr>
          <w:rFonts w:ascii="Times New Roman" w:hAnsi="Times New Roman"/>
          <w:i/>
          <w:sz w:val="22"/>
          <w:szCs w:val="22"/>
          <w:lang w:val="es-CO"/>
        </w:rPr>
      </w:pPr>
      <w:bookmarkStart w:id="7" w:name="_Toc397880755"/>
      <w:r>
        <w:rPr>
          <w:rFonts w:ascii="Times New Roman" w:hAnsi="Times New Roman"/>
          <w:sz w:val="22"/>
          <w:szCs w:val="22"/>
          <w:lang w:val="es-CO"/>
        </w:rPr>
        <w:t xml:space="preserve">       </w:t>
      </w:r>
      <w:r w:rsidR="00A311C3" w:rsidRPr="00A21A57">
        <w:rPr>
          <w:rFonts w:ascii="Times New Roman" w:hAnsi="Times New Roman"/>
          <w:sz w:val="22"/>
          <w:szCs w:val="22"/>
          <w:lang w:val="es-CO"/>
        </w:rPr>
        <w:t>Caso de Uso</w:t>
      </w:r>
      <w:r w:rsidR="0079707A" w:rsidRPr="00A21A57">
        <w:rPr>
          <w:rFonts w:ascii="Times New Roman" w:hAnsi="Times New Roman"/>
          <w:sz w:val="22"/>
          <w:szCs w:val="22"/>
          <w:lang w:val="es-CO"/>
        </w:rPr>
        <w:t xml:space="preserve"> 1</w:t>
      </w:r>
      <w:r w:rsidR="00A311C3" w:rsidRPr="00A21A57">
        <w:rPr>
          <w:rFonts w:ascii="Times New Roman" w:hAnsi="Times New Roman"/>
          <w:sz w:val="22"/>
          <w:szCs w:val="22"/>
          <w:lang w:val="es-CO"/>
        </w:rPr>
        <w:t xml:space="preserve">: </w:t>
      </w:r>
      <w:bookmarkEnd w:id="7"/>
      <w:r w:rsidR="0079707A" w:rsidRPr="00A21A57">
        <w:rPr>
          <w:rFonts w:ascii="Times New Roman" w:hAnsi="Times New Roman"/>
          <w:sz w:val="22"/>
          <w:szCs w:val="22"/>
          <w:lang w:val="es-CO"/>
        </w:rPr>
        <w:t>CRUD casos judiciales</w:t>
      </w:r>
    </w:p>
    <w:p w:rsidR="00A311C3" w:rsidRPr="0067783E" w:rsidRDefault="00A311C3" w:rsidP="003F23DD">
      <w:pPr>
        <w:jc w:val="both"/>
        <w:rPr>
          <w:lang w:val="es-CO"/>
        </w:rPr>
      </w:pPr>
    </w:p>
    <w:p w:rsidR="00A311C3" w:rsidRPr="00532F3E" w:rsidRDefault="00A311C3" w:rsidP="003F23DD">
      <w:pPr>
        <w:pStyle w:val="Ttulo2"/>
        <w:jc w:val="both"/>
        <w:rPr>
          <w:rFonts w:ascii="Times New Roman" w:hAnsi="Times New Roman"/>
          <w:sz w:val="22"/>
          <w:szCs w:val="22"/>
          <w:lang w:val="es-CO"/>
        </w:rPr>
      </w:pPr>
      <w:bookmarkStart w:id="8" w:name="_Toc397880756"/>
      <w:r w:rsidRPr="00532F3E">
        <w:rPr>
          <w:rFonts w:ascii="Times New Roman" w:hAnsi="Times New Roman"/>
          <w:sz w:val="22"/>
          <w:szCs w:val="22"/>
          <w:lang w:val="es-CO"/>
        </w:rPr>
        <w:t>Descripción Breve:</w:t>
      </w:r>
      <w:bookmarkEnd w:id="8"/>
    </w:p>
    <w:p w:rsidR="00A311C3" w:rsidRDefault="0079707A" w:rsidP="0079707A"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CO"/>
        </w:rPr>
        <w:t xml:space="preserve">Este caso de uso </w:t>
      </w:r>
      <w:r>
        <w:rPr>
          <w:sz w:val="22"/>
          <w:szCs w:val="22"/>
          <w:lang w:val="es-ES"/>
        </w:rPr>
        <w:t>permite a un u</w:t>
      </w:r>
      <w:r w:rsidRPr="0079707A">
        <w:rPr>
          <w:sz w:val="22"/>
          <w:szCs w:val="22"/>
          <w:lang w:val="es-ES"/>
        </w:rPr>
        <w:t>suario del bufete de abogados registrar, actualizar, eliminar y buscar un caso judicial.</w:t>
      </w:r>
    </w:p>
    <w:p w:rsidR="004235B4" w:rsidRPr="0079707A" w:rsidRDefault="004235B4" w:rsidP="0079707A">
      <w:pPr>
        <w:jc w:val="both"/>
        <w:rPr>
          <w:sz w:val="22"/>
          <w:szCs w:val="22"/>
          <w:lang w:val="es-ES"/>
        </w:rPr>
      </w:pPr>
    </w:p>
    <w:p w:rsidR="00A311C3" w:rsidRPr="00532F3E" w:rsidRDefault="00A311C3" w:rsidP="003F23DD">
      <w:pPr>
        <w:pStyle w:val="Ttulo2"/>
        <w:jc w:val="both"/>
        <w:rPr>
          <w:rFonts w:ascii="Times New Roman" w:hAnsi="Times New Roman"/>
          <w:sz w:val="22"/>
          <w:szCs w:val="22"/>
          <w:lang w:val="es-CO"/>
        </w:rPr>
      </w:pPr>
      <w:bookmarkStart w:id="9" w:name="_Toc397880757"/>
      <w:r w:rsidRPr="00532F3E">
        <w:rPr>
          <w:rFonts w:ascii="Times New Roman" w:hAnsi="Times New Roman"/>
          <w:sz w:val="22"/>
          <w:szCs w:val="22"/>
          <w:lang w:val="es-CO"/>
        </w:rPr>
        <w:t>Flujo Básico de Eventos</w:t>
      </w:r>
      <w:bookmarkEnd w:id="9"/>
    </w:p>
    <w:p w:rsidR="00A311C3" w:rsidRDefault="00A311C3" w:rsidP="004235B4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A311C3" w:rsidRPr="0079707A" w:rsidRDefault="00A311C3" w:rsidP="0058771F">
      <w:pPr>
        <w:pStyle w:val="Ttulo3"/>
        <w:jc w:val="both"/>
        <w:rPr>
          <w:rFonts w:ascii="Times New Roman" w:hAnsi="Times New Roman"/>
          <w:i w:val="0"/>
          <w:sz w:val="22"/>
          <w:szCs w:val="22"/>
          <w:lang w:val="es-ES"/>
        </w:rPr>
      </w:pPr>
      <w:bookmarkStart w:id="10" w:name="_Toc397870192"/>
      <w:bookmarkStart w:id="11" w:name="_Toc397880758"/>
      <w:r w:rsidRPr="0079707A">
        <w:rPr>
          <w:rFonts w:ascii="Times New Roman" w:hAnsi="Times New Roman"/>
          <w:i w:val="0"/>
          <w:sz w:val="22"/>
          <w:szCs w:val="22"/>
          <w:lang w:val="es-ES"/>
        </w:rPr>
        <w:t>El</w:t>
      </w:r>
      <w:r w:rsidR="004235B4">
        <w:rPr>
          <w:rFonts w:ascii="Times New Roman" w:hAnsi="Times New Roman"/>
          <w:i w:val="0"/>
          <w:sz w:val="22"/>
          <w:szCs w:val="22"/>
          <w:lang w:val="es-CO"/>
        </w:rPr>
        <w:t xml:space="preserve"> abogado escoge una de las cuatro opciones que se le brinda para este caso (registrar, eliminar actualizar, buscar)</w:t>
      </w:r>
      <w:r w:rsidRPr="0079707A">
        <w:rPr>
          <w:rFonts w:ascii="Times New Roman" w:hAnsi="Times New Roman"/>
          <w:i w:val="0"/>
          <w:sz w:val="22"/>
          <w:szCs w:val="22"/>
          <w:lang w:val="es-ES"/>
        </w:rPr>
        <w:t>.</w:t>
      </w:r>
      <w:bookmarkEnd w:id="10"/>
      <w:bookmarkEnd w:id="11"/>
      <w:r w:rsidRPr="0079707A">
        <w:rPr>
          <w:rFonts w:ascii="Times New Roman" w:hAnsi="Times New Roman"/>
          <w:i w:val="0"/>
          <w:sz w:val="22"/>
          <w:szCs w:val="22"/>
          <w:lang w:val="es-ES"/>
        </w:rPr>
        <w:t xml:space="preserve"> </w:t>
      </w:r>
    </w:p>
    <w:p w:rsidR="004235B4" w:rsidRDefault="00A311C3" w:rsidP="0058771F">
      <w:pPr>
        <w:pStyle w:val="Ttulo3"/>
        <w:jc w:val="both"/>
        <w:rPr>
          <w:rFonts w:ascii="Times New Roman" w:hAnsi="Times New Roman"/>
          <w:i w:val="0"/>
          <w:sz w:val="22"/>
          <w:szCs w:val="22"/>
          <w:lang w:val="es-ES"/>
        </w:rPr>
      </w:pPr>
      <w:bookmarkStart w:id="12" w:name="_Toc397880759"/>
      <w:r w:rsidRPr="0079707A">
        <w:rPr>
          <w:rFonts w:ascii="Times New Roman" w:hAnsi="Times New Roman"/>
          <w:i w:val="0"/>
          <w:sz w:val="22"/>
          <w:szCs w:val="22"/>
          <w:lang w:val="es-ES"/>
        </w:rPr>
        <w:t>El</w:t>
      </w:r>
      <w:r w:rsidR="004235B4">
        <w:rPr>
          <w:rFonts w:ascii="Times New Roman" w:hAnsi="Times New Roman"/>
          <w:i w:val="0"/>
          <w:sz w:val="22"/>
          <w:szCs w:val="22"/>
          <w:lang w:val="es-ES"/>
        </w:rPr>
        <w:t xml:space="preserve"> sistema despliega el resultado dependiendo de la opción escogida.</w:t>
      </w:r>
    </w:p>
    <w:p w:rsidR="00004087" w:rsidRDefault="004235B4" w:rsidP="0058771F">
      <w:pPr>
        <w:pStyle w:val="Ttulo4"/>
        <w:jc w:val="both"/>
        <w:rPr>
          <w:rFonts w:ascii="Times New Roman" w:hAnsi="Times New Roman"/>
          <w:sz w:val="22"/>
          <w:szCs w:val="22"/>
          <w:lang w:val="es-ES"/>
        </w:rPr>
      </w:pPr>
      <w:r w:rsidRPr="004235B4">
        <w:rPr>
          <w:rFonts w:ascii="Times New Roman" w:hAnsi="Times New Roman"/>
          <w:sz w:val="22"/>
          <w:szCs w:val="22"/>
          <w:lang w:val="es-ES"/>
        </w:rPr>
        <w:t>Registrar</w:t>
      </w:r>
      <w:bookmarkEnd w:id="12"/>
      <w:r w:rsidR="00004087">
        <w:rPr>
          <w:rFonts w:ascii="Times New Roman" w:hAnsi="Times New Roman"/>
          <w:sz w:val="22"/>
          <w:szCs w:val="22"/>
          <w:lang w:val="es-ES"/>
        </w:rPr>
        <w:t>: el sistema devuelve un formulario con los campos correspondientes a la información del caso judicial que el abogado desea llenar.</w:t>
      </w:r>
    </w:p>
    <w:p w:rsidR="00004087" w:rsidRDefault="00004087" w:rsidP="0058771F">
      <w:pPr>
        <w:pStyle w:val="Ttulo5"/>
        <w:jc w:val="both"/>
        <w:rPr>
          <w:szCs w:val="22"/>
          <w:lang w:val="es-ES"/>
        </w:rPr>
      </w:pPr>
      <w:r>
        <w:rPr>
          <w:szCs w:val="22"/>
          <w:lang w:val="es-ES"/>
        </w:rPr>
        <w:t>El abogado diligencia el formulario que el sistema devolvió.</w:t>
      </w:r>
    </w:p>
    <w:p w:rsidR="00004087" w:rsidRDefault="00004087" w:rsidP="0058771F">
      <w:pPr>
        <w:pStyle w:val="Ttulo5"/>
        <w:jc w:val="both"/>
        <w:rPr>
          <w:szCs w:val="22"/>
          <w:lang w:val="es-ES"/>
        </w:rPr>
      </w:pPr>
      <w:r>
        <w:rPr>
          <w:szCs w:val="22"/>
          <w:lang w:val="es-ES"/>
        </w:rPr>
        <w:t>El sistema registra el caso judicial.</w:t>
      </w:r>
    </w:p>
    <w:p w:rsidR="00004087" w:rsidRDefault="00004087" w:rsidP="0058771F">
      <w:pPr>
        <w:pStyle w:val="Ttulo4"/>
        <w:jc w:val="both"/>
        <w:rPr>
          <w:rFonts w:ascii="Times New Roman" w:hAnsi="Times New Roman"/>
          <w:sz w:val="22"/>
          <w:szCs w:val="22"/>
          <w:lang w:val="es-ES"/>
        </w:rPr>
      </w:pPr>
      <w:r>
        <w:rPr>
          <w:rFonts w:ascii="Times New Roman" w:hAnsi="Times New Roman"/>
          <w:sz w:val="22"/>
          <w:szCs w:val="22"/>
          <w:lang w:val="es-ES"/>
        </w:rPr>
        <w:t>Eliminar: El sistema devuelve una lista de los casos judiciales existentes.</w:t>
      </w:r>
    </w:p>
    <w:p w:rsidR="00004087" w:rsidRDefault="00004087" w:rsidP="0058771F">
      <w:pPr>
        <w:pStyle w:val="Ttulo5"/>
        <w:jc w:val="both"/>
        <w:rPr>
          <w:szCs w:val="22"/>
          <w:lang w:val="es-ES"/>
        </w:rPr>
      </w:pPr>
      <w:r>
        <w:rPr>
          <w:szCs w:val="22"/>
          <w:lang w:val="es-ES"/>
        </w:rPr>
        <w:t>E</w:t>
      </w:r>
      <w:r w:rsidR="00E05EC7">
        <w:rPr>
          <w:szCs w:val="22"/>
          <w:lang w:val="es-ES"/>
        </w:rPr>
        <w:t>l</w:t>
      </w:r>
      <w:r>
        <w:rPr>
          <w:szCs w:val="22"/>
          <w:lang w:val="es-ES"/>
        </w:rPr>
        <w:t xml:space="preserve"> abogado escoge un caso judicial.</w:t>
      </w:r>
    </w:p>
    <w:p w:rsidR="00E05EC7" w:rsidRDefault="00E05EC7" w:rsidP="0058771F">
      <w:pPr>
        <w:pStyle w:val="Ttulo5"/>
        <w:jc w:val="both"/>
        <w:rPr>
          <w:szCs w:val="22"/>
          <w:lang w:val="es-ES"/>
        </w:rPr>
      </w:pPr>
      <w:r>
        <w:rPr>
          <w:szCs w:val="22"/>
          <w:lang w:val="es-ES"/>
        </w:rPr>
        <w:t>El sistema elimina el caso judicial.</w:t>
      </w:r>
    </w:p>
    <w:p w:rsidR="00004087" w:rsidRDefault="00004087" w:rsidP="0058771F">
      <w:pPr>
        <w:pStyle w:val="Ttulo4"/>
        <w:jc w:val="both"/>
        <w:rPr>
          <w:rFonts w:ascii="Times New Roman" w:hAnsi="Times New Roman"/>
          <w:sz w:val="22"/>
          <w:szCs w:val="22"/>
          <w:lang w:val="es-ES"/>
        </w:rPr>
      </w:pPr>
      <w:r>
        <w:rPr>
          <w:rFonts w:ascii="Times New Roman" w:hAnsi="Times New Roman"/>
          <w:sz w:val="22"/>
          <w:szCs w:val="22"/>
          <w:lang w:val="es-ES"/>
        </w:rPr>
        <w:t>Actualizar: El sistema devuelve un formulario con los mismos campos de registrar el caso judicial para su actualización.</w:t>
      </w:r>
    </w:p>
    <w:p w:rsidR="00E05EC7" w:rsidRDefault="00E05EC7" w:rsidP="0058771F">
      <w:pPr>
        <w:pStyle w:val="Ttulo5"/>
        <w:jc w:val="both"/>
        <w:rPr>
          <w:szCs w:val="22"/>
          <w:lang w:val="es-ES"/>
        </w:rPr>
      </w:pPr>
      <w:r>
        <w:rPr>
          <w:szCs w:val="22"/>
          <w:lang w:val="es-ES"/>
        </w:rPr>
        <w:t>El abogado diligencia el formulario.</w:t>
      </w:r>
    </w:p>
    <w:p w:rsidR="00E05EC7" w:rsidRDefault="00E05EC7" w:rsidP="0058771F">
      <w:pPr>
        <w:pStyle w:val="Ttulo5"/>
        <w:jc w:val="both"/>
        <w:rPr>
          <w:szCs w:val="22"/>
          <w:lang w:val="es-ES"/>
        </w:rPr>
      </w:pPr>
      <w:r>
        <w:rPr>
          <w:szCs w:val="22"/>
          <w:lang w:val="es-ES"/>
        </w:rPr>
        <w:t>El sistema actualiza el caso judicial.</w:t>
      </w:r>
    </w:p>
    <w:p w:rsidR="00004087" w:rsidRDefault="00501C12" w:rsidP="0058771F">
      <w:pPr>
        <w:pStyle w:val="Ttulo4"/>
        <w:jc w:val="both"/>
        <w:rPr>
          <w:rFonts w:ascii="Times New Roman" w:hAnsi="Times New Roman"/>
          <w:sz w:val="22"/>
          <w:szCs w:val="22"/>
          <w:lang w:val="es-ES"/>
        </w:rPr>
      </w:pPr>
      <w:r>
        <w:rPr>
          <w:rFonts w:ascii="Times New Roman" w:hAnsi="Times New Roman"/>
          <w:sz w:val="22"/>
          <w:szCs w:val="22"/>
          <w:lang w:val="es-ES"/>
        </w:rPr>
        <w:lastRenderedPageBreak/>
        <w:t xml:space="preserve">Buscar: El </w:t>
      </w:r>
      <w:r w:rsidR="00E37260">
        <w:rPr>
          <w:rFonts w:ascii="Times New Roman" w:hAnsi="Times New Roman"/>
          <w:sz w:val="22"/>
          <w:szCs w:val="22"/>
          <w:lang w:val="es-ES"/>
        </w:rPr>
        <w:t xml:space="preserve">abogado </w:t>
      </w:r>
      <w:r>
        <w:rPr>
          <w:rFonts w:ascii="Times New Roman" w:hAnsi="Times New Roman"/>
          <w:sz w:val="22"/>
          <w:szCs w:val="22"/>
          <w:lang w:val="es-ES"/>
        </w:rPr>
        <w:t>ingresa</w:t>
      </w:r>
      <w:r w:rsidR="00004087">
        <w:rPr>
          <w:rFonts w:ascii="Times New Roman" w:hAnsi="Times New Roman"/>
          <w:sz w:val="22"/>
          <w:szCs w:val="22"/>
          <w:lang w:val="es-ES"/>
        </w:rPr>
        <w:t xml:space="preserve"> la información del caso judicial que se desea buscar.</w:t>
      </w:r>
    </w:p>
    <w:p w:rsidR="00A311C3" w:rsidRDefault="00E05EC7" w:rsidP="0058771F">
      <w:pPr>
        <w:pStyle w:val="Ttulo5"/>
        <w:numPr>
          <w:ilvl w:val="3"/>
          <w:numId w:val="1"/>
        </w:numPr>
        <w:jc w:val="both"/>
        <w:rPr>
          <w:szCs w:val="22"/>
          <w:lang w:val="es-ES"/>
        </w:rPr>
      </w:pPr>
      <w:r>
        <w:rPr>
          <w:szCs w:val="22"/>
          <w:lang w:val="es-ES"/>
        </w:rPr>
        <w:t>El sistema devuelve el caso judicial con los criterios seleccionados.</w:t>
      </w:r>
    </w:p>
    <w:p w:rsidR="0082150C" w:rsidRPr="0082150C" w:rsidRDefault="0082150C" w:rsidP="0082150C">
      <w:pPr>
        <w:rPr>
          <w:lang w:val="es-ES"/>
        </w:rPr>
      </w:pPr>
    </w:p>
    <w:p w:rsidR="00A311C3" w:rsidRDefault="00A311C3" w:rsidP="0058771F">
      <w:pPr>
        <w:pStyle w:val="Ttulo2"/>
        <w:jc w:val="both"/>
        <w:rPr>
          <w:rFonts w:ascii="Times New Roman" w:hAnsi="Times New Roman"/>
          <w:sz w:val="22"/>
          <w:szCs w:val="22"/>
          <w:lang w:val="es-CO"/>
        </w:rPr>
      </w:pPr>
      <w:bookmarkStart w:id="13" w:name="_Toc397880763"/>
      <w:r w:rsidRPr="009049BE">
        <w:rPr>
          <w:rFonts w:ascii="Times New Roman" w:hAnsi="Times New Roman"/>
          <w:sz w:val="22"/>
          <w:szCs w:val="22"/>
          <w:lang w:val="es-CO"/>
        </w:rPr>
        <w:t>Diagramas</w:t>
      </w:r>
      <w:r w:rsidRPr="00532F3E">
        <w:rPr>
          <w:rFonts w:ascii="Times New Roman" w:hAnsi="Times New Roman"/>
          <w:sz w:val="22"/>
          <w:szCs w:val="22"/>
        </w:rPr>
        <w:t xml:space="preserve"> de</w:t>
      </w:r>
      <w:r w:rsidRPr="009049BE">
        <w:rPr>
          <w:rFonts w:ascii="Times New Roman" w:hAnsi="Times New Roman"/>
          <w:sz w:val="22"/>
          <w:szCs w:val="22"/>
          <w:lang w:val="es-CO"/>
        </w:rPr>
        <w:t xml:space="preserve"> Interacción</w:t>
      </w:r>
      <w:bookmarkEnd w:id="13"/>
    </w:p>
    <w:p w:rsidR="0082150C" w:rsidRPr="0082150C" w:rsidRDefault="0082150C" w:rsidP="0082150C">
      <w:pPr>
        <w:rPr>
          <w:lang w:val="es-CO"/>
        </w:rPr>
      </w:pPr>
    </w:p>
    <w:p w:rsidR="00A311C3" w:rsidRDefault="00A311C3" w:rsidP="0058771F">
      <w:pPr>
        <w:pStyle w:val="Ttulo3"/>
        <w:jc w:val="both"/>
        <w:rPr>
          <w:lang w:val="es-CO"/>
        </w:rPr>
      </w:pPr>
      <w:bookmarkStart w:id="14" w:name="_Toc397880764"/>
      <w:r>
        <w:rPr>
          <w:lang w:val="es-CO"/>
        </w:rPr>
        <w:t>Diagrama Secuencia</w:t>
      </w:r>
      <w:bookmarkEnd w:id="14"/>
    </w:p>
    <w:p w:rsidR="00A311C3" w:rsidRPr="00EF0526" w:rsidRDefault="00A311C3" w:rsidP="00A311C3">
      <w:pPr>
        <w:rPr>
          <w:lang w:val="es-CO"/>
        </w:rPr>
      </w:pPr>
    </w:p>
    <w:p w:rsidR="00A311C3" w:rsidRPr="006500E1" w:rsidRDefault="00717791" w:rsidP="006500E1">
      <w:pPr>
        <w:pStyle w:val="Ttulo3"/>
        <w:numPr>
          <w:ilvl w:val="0"/>
          <w:numId w:val="0"/>
        </w:numPr>
        <w:jc w:val="center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4782218" cy="4563112"/>
            <wp:effectExtent l="0" t="0" r="0" b="889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C3" w:rsidRDefault="00A311C3" w:rsidP="00A311C3"/>
    <w:p w:rsidR="003F23DD" w:rsidRDefault="003F23DD" w:rsidP="00A311C3"/>
    <w:p w:rsidR="003F23DD" w:rsidRDefault="003F23DD" w:rsidP="00A311C3"/>
    <w:p w:rsidR="003F23DD" w:rsidRPr="00EF0526" w:rsidRDefault="003F23DD" w:rsidP="00A311C3"/>
    <w:p w:rsidR="00A311C3" w:rsidRDefault="00A311C3" w:rsidP="00A311C3"/>
    <w:p w:rsidR="006500E1" w:rsidRDefault="006500E1" w:rsidP="00A311C3"/>
    <w:p w:rsidR="006500E1" w:rsidRDefault="006500E1" w:rsidP="00A311C3"/>
    <w:p w:rsidR="006500E1" w:rsidRDefault="006500E1" w:rsidP="00A311C3"/>
    <w:p w:rsidR="006500E1" w:rsidRDefault="006500E1" w:rsidP="00A311C3"/>
    <w:p w:rsidR="006500E1" w:rsidRDefault="006500E1" w:rsidP="00A311C3"/>
    <w:p w:rsidR="00A311C3" w:rsidRDefault="00A311C3" w:rsidP="00A311C3">
      <w:pPr>
        <w:pStyle w:val="Ttulo3"/>
      </w:pPr>
      <w:bookmarkStart w:id="15" w:name="_Toc397880766"/>
      <w:r>
        <w:lastRenderedPageBreak/>
        <w:t>Di</w:t>
      </w:r>
      <w:r w:rsidR="004B3774">
        <w:t>a</w:t>
      </w:r>
      <w:r>
        <w:t>grama de colaboración</w:t>
      </w:r>
      <w:bookmarkEnd w:id="15"/>
    </w:p>
    <w:p w:rsidR="003F23DD" w:rsidRDefault="003F23DD" w:rsidP="003F23DD"/>
    <w:p w:rsidR="006500E1" w:rsidRDefault="006500E1" w:rsidP="00717791">
      <w:pPr>
        <w:jc w:val="center"/>
      </w:pPr>
    </w:p>
    <w:p w:rsidR="003F23DD" w:rsidRDefault="00717791" w:rsidP="00717791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5153745" cy="2133898"/>
            <wp:effectExtent l="0" t="0" r="889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3DD" w:rsidRDefault="003F23DD" w:rsidP="003F23DD"/>
    <w:p w:rsidR="003F23DD" w:rsidRDefault="003F23DD" w:rsidP="003F23DD"/>
    <w:p w:rsidR="003F23DD" w:rsidRDefault="003F23DD" w:rsidP="003F23DD"/>
    <w:p w:rsidR="003F23DD" w:rsidRDefault="003F23DD" w:rsidP="003F23DD"/>
    <w:p w:rsidR="003F23DD" w:rsidRDefault="003F23DD" w:rsidP="003F23DD">
      <w:pPr>
        <w:pStyle w:val="Ttulo3"/>
      </w:pPr>
      <w:r>
        <w:t>Diagrama de clases</w:t>
      </w:r>
    </w:p>
    <w:p w:rsidR="003F23DD" w:rsidRDefault="003F23DD" w:rsidP="003F23DD"/>
    <w:p w:rsidR="003F23DD" w:rsidRDefault="003F23DD" w:rsidP="003F23DD"/>
    <w:p w:rsidR="003F23DD" w:rsidRPr="003F23DD" w:rsidRDefault="000F4968" w:rsidP="003F23DD">
      <w:r>
        <w:rPr>
          <w:noProof/>
          <w:lang w:val="es-CO" w:eastAsia="es-CO"/>
        </w:rPr>
        <w:drawing>
          <wp:inline distT="0" distB="0" distL="0" distR="0" wp14:anchorId="072353EA" wp14:editId="7156DBF9">
            <wp:extent cx="5943600" cy="3539490"/>
            <wp:effectExtent l="0" t="0" r="0" b="381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3DD" w:rsidRPr="003F23DD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F0D" w:rsidRDefault="00DC1F0D">
      <w:pPr>
        <w:spacing w:line="240" w:lineRule="auto"/>
      </w:pPr>
      <w:r>
        <w:separator/>
      </w:r>
    </w:p>
  </w:endnote>
  <w:endnote w:type="continuationSeparator" w:id="0">
    <w:p w:rsidR="00DC1F0D" w:rsidRDefault="00DC1F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118D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118D5" w:rsidRDefault="007118D5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118D5" w:rsidRDefault="007118D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>
              <w:t>Universidad del Quindío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451E8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118D5" w:rsidRDefault="007118D5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F451E8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7118D5" w:rsidRDefault="007118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F0D" w:rsidRDefault="00DC1F0D">
      <w:pPr>
        <w:spacing w:line="240" w:lineRule="auto"/>
      </w:pPr>
      <w:r>
        <w:separator/>
      </w:r>
    </w:p>
  </w:footnote>
  <w:footnote w:type="continuationSeparator" w:id="0">
    <w:p w:rsidR="00DC1F0D" w:rsidRDefault="00DC1F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8D5" w:rsidRDefault="007118D5">
    <w:pPr>
      <w:rPr>
        <w:sz w:val="24"/>
      </w:rPr>
    </w:pPr>
  </w:p>
  <w:p w:rsidR="007118D5" w:rsidRDefault="007118D5">
    <w:pPr>
      <w:pBdr>
        <w:top w:val="single" w:sz="6" w:space="1" w:color="auto"/>
      </w:pBdr>
      <w:rPr>
        <w:sz w:val="24"/>
      </w:rPr>
    </w:pPr>
  </w:p>
  <w:p w:rsidR="007118D5" w:rsidRDefault="007118D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Universidad del Quindío</w:t>
    </w:r>
    <w:r>
      <w:rPr>
        <w:rFonts w:ascii="Arial" w:hAnsi="Arial"/>
        <w:b/>
        <w:sz w:val="36"/>
      </w:rPr>
      <w:fldChar w:fldCharType="end"/>
    </w:r>
  </w:p>
  <w:p w:rsidR="007118D5" w:rsidRDefault="007118D5">
    <w:pPr>
      <w:pBdr>
        <w:bottom w:val="single" w:sz="6" w:space="1" w:color="auto"/>
      </w:pBdr>
      <w:jc w:val="right"/>
      <w:rPr>
        <w:sz w:val="24"/>
      </w:rPr>
    </w:pPr>
  </w:p>
  <w:p w:rsidR="007118D5" w:rsidRDefault="007118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118D5">
      <w:tc>
        <w:tcPr>
          <w:tcW w:w="6379" w:type="dxa"/>
        </w:tcPr>
        <w:p w:rsidR="007118D5" w:rsidRPr="005B642B" w:rsidRDefault="0082150C">
          <w:pPr>
            <w:rPr>
              <w:lang w:val="es-CO"/>
            </w:rPr>
          </w:pPr>
          <w:r>
            <w:rPr>
              <w:lang w:val="es-CO"/>
            </w:rPr>
            <w:t>Aplicación Web Bufete de Abogados</w:t>
          </w:r>
        </w:p>
      </w:tc>
      <w:tc>
        <w:tcPr>
          <w:tcW w:w="3179" w:type="dxa"/>
        </w:tcPr>
        <w:p w:rsidR="007118D5" w:rsidRDefault="007118D5" w:rsidP="00CC15BD">
          <w:pPr>
            <w:tabs>
              <w:tab w:val="left" w:pos="1135"/>
            </w:tabs>
            <w:spacing w:before="40"/>
            <w:ind w:right="68"/>
          </w:pPr>
          <w:r w:rsidRPr="005B642B">
            <w:rPr>
              <w:lang w:val="es-CO"/>
            </w:rPr>
            <w:t xml:space="preserve">  </w:t>
          </w:r>
          <w:r>
            <w:t>Version:           1.0</w:t>
          </w:r>
        </w:p>
      </w:tc>
    </w:tr>
    <w:tr w:rsidR="007118D5">
      <w:tc>
        <w:tcPr>
          <w:tcW w:w="6379" w:type="dxa"/>
        </w:tcPr>
        <w:p w:rsidR="007118D5" w:rsidRPr="005B642B" w:rsidRDefault="007118D5" w:rsidP="005B642B">
          <w:pPr>
            <w:rPr>
              <w:lang w:val="es-CO"/>
            </w:rPr>
          </w:pPr>
          <w:r w:rsidRPr="005B642B">
            <w:rPr>
              <w:lang w:val="es-CO"/>
            </w:rPr>
            <w:t>Especificaci</w:t>
          </w:r>
          <w:r>
            <w:rPr>
              <w:lang w:val="es-CO"/>
            </w:rPr>
            <w:t>ón de Casos de Uso</w:t>
          </w:r>
        </w:p>
      </w:tc>
      <w:tc>
        <w:tcPr>
          <w:tcW w:w="3179" w:type="dxa"/>
        </w:tcPr>
        <w:p w:rsidR="007118D5" w:rsidRDefault="007118D5">
          <w:r w:rsidRPr="005B642B">
            <w:rPr>
              <w:lang w:val="es-CO"/>
            </w:rPr>
            <w:t xml:space="preserve">  </w:t>
          </w:r>
          <w:r>
            <w:t xml:space="preserve">Date:  </w:t>
          </w:r>
          <w:r w:rsidR="0082150C">
            <w:t>13-septiembre-2015</w:t>
          </w:r>
        </w:p>
      </w:tc>
    </w:tr>
    <w:tr w:rsidR="007118D5">
      <w:tc>
        <w:tcPr>
          <w:tcW w:w="9558" w:type="dxa"/>
          <w:gridSpan w:val="2"/>
        </w:tcPr>
        <w:p w:rsidR="007118D5" w:rsidRDefault="007118D5">
          <w:r>
            <w:t>&lt;document identifier&gt;</w:t>
          </w:r>
        </w:p>
      </w:tc>
    </w:tr>
  </w:tbl>
  <w:p w:rsidR="007118D5" w:rsidRDefault="007118D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B2ED00E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ascii="Times New Roman" w:hAnsi="Times New Roman" w:cs="Times New Roman" w:hint="default"/>
        <w:i w:val="0"/>
        <w:sz w:val="22"/>
        <w:szCs w:val="22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87D4BF8"/>
    <w:multiLevelType w:val="hybridMultilevel"/>
    <w:tmpl w:val="F962BC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FFC6722"/>
    <w:multiLevelType w:val="hybridMultilevel"/>
    <w:tmpl w:val="D30E68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4C60D1"/>
    <w:multiLevelType w:val="hybridMultilevel"/>
    <w:tmpl w:val="1178A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403EE"/>
    <w:multiLevelType w:val="hybridMultilevel"/>
    <w:tmpl w:val="C8C848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A270B6"/>
    <w:multiLevelType w:val="hybridMultilevel"/>
    <w:tmpl w:val="CDB074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02C4724"/>
    <w:multiLevelType w:val="hybridMultilevel"/>
    <w:tmpl w:val="3416B2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A580C92"/>
    <w:multiLevelType w:val="hybridMultilevel"/>
    <w:tmpl w:val="27E869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587168"/>
    <w:multiLevelType w:val="hybridMultilevel"/>
    <w:tmpl w:val="BF0A5B52"/>
    <w:lvl w:ilvl="0" w:tplc="240A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D50DD0"/>
    <w:multiLevelType w:val="hybridMultilevel"/>
    <w:tmpl w:val="D7A6ACB6"/>
    <w:lvl w:ilvl="0" w:tplc="B2E6BF64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C8148B9"/>
    <w:multiLevelType w:val="hybridMultilevel"/>
    <w:tmpl w:val="08804FE4"/>
    <w:lvl w:ilvl="0" w:tplc="44AA8A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D7069"/>
    <w:multiLevelType w:val="hybridMultilevel"/>
    <w:tmpl w:val="A698B3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0422CE9"/>
    <w:multiLevelType w:val="hybridMultilevel"/>
    <w:tmpl w:val="FC6C83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AD140C"/>
    <w:multiLevelType w:val="hybridMultilevel"/>
    <w:tmpl w:val="7F80B3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8296D28"/>
    <w:multiLevelType w:val="hybridMultilevel"/>
    <w:tmpl w:val="E5C2E9B8"/>
    <w:lvl w:ilvl="0" w:tplc="24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9" w15:restartNumberingAfterBreak="0">
    <w:nsid w:val="59915E7D"/>
    <w:multiLevelType w:val="hybridMultilevel"/>
    <w:tmpl w:val="F19C95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413C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DD83B8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F6711A7"/>
    <w:multiLevelType w:val="hybridMultilevel"/>
    <w:tmpl w:val="36326A96"/>
    <w:lvl w:ilvl="0" w:tplc="240A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34" w15:restartNumberingAfterBreak="0">
    <w:nsid w:val="6FB25159"/>
    <w:multiLevelType w:val="multilevel"/>
    <w:tmpl w:val="0C3821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9C84C0D"/>
    <w:multiLevelType w:val="hybridMultilevel"/>
    <w:tmpl w:val="490A6D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9"/>
  </w:num>
  <w:num w:numId="5">
    <w:abstractNumId w:val="27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7"/>
  </w:num>
  <w:num w:numId="10">
    <w:abstractNumId w:val="4"/>
  </w:num>
  <w:num w:numId="11">
    <w:abstractNumId w:val="16"/>
  </w:num>
  <w:num w:numId="12">
    <w:abstractNumId w:val="14"/>
  </w:num>
  <w:num w:numId="13">
    <w:abstractNumId w:val="36"/>
  </w:num>
  <w:num w:numId="14">
    <w:abstractNumId w:val="13"/>
  </w:num>
  <w:num w:numId="15">
    <w:abstractNumId w:val="6"/>
  </w:num>
  <w:num w:numId="16">
    <w:abstractNumId w:val="35"/>
  </w:num>
  <w:num w:numId="17">
    <w:abstractNumId w:val="21"/>
  </w:num>
  <w:num w:numId="18">
    <w:abstractNumId w:val="9"/>
  </w:num>
  <w:num w:numId="19">
    <w:abstractNumId w:val="20"/>
  </w:num>
  <w:num w:numId="20">
    <w:abstractNumId w:val="11"/>
  </w:num>
  <w:num w:numId="21">
    <w:abstractNumId w:val="31"/>
  </w:num>
  <w:num w:numId="22">
    <w:abstractNumId w:val="34"/>
  </w:num>
  <w:num w:numId="23">
    <w:abstractNumId w:val="23"/>
  </w:num>
  <w:num w:numId="24">
    <w:abstractNumId w:val="32"/>
  </w:num>
  <w:num w:numId="25">
    <w:abstractNumId w:val="30"/>
  </w:num>
  <w:num w:numId="26">
    <w:abstractNumId w:val="28"/>
  </w:num>
  <w:num w:numId="27">
    <w:abstractNumId w:val="33"/>
  </w:num>
  <w:num w:numId="28">
    <w:abstractNumId w:val="12"/>
  </w:num>
  <w:num w:numId="29">
    <w:abstractNumId w:val="7"/>
  </w:num>
  <w:num w:numId="30">
    <w:abstractNumId w:val="38"/>
  </w:num>
  <w:num w:numId="31">
    <w:abstractNumId w:val="18"/>
  </w:num>
  <w:num w:numId="32">
    <w:abstractNumId w:val="19"/>
  </w:num>
  <w:num w:numId="33">
    <w:abstractNumId w:val="22"/>
  </w:num>
  <w:num w:numId="34">
    <w:abstractNumId w:val="17"/>
  </w:num>
  <w:num w:numId="35">
    <w:abstractNumId w:val="26"/>
  </w:num>
  <w:num w:numId="36">
    <w:abstractNumId w:val="5"/>
  </w:num>
  <w:num w:numId="37">
    <w:abstractNumId w:val="29"/>
  </w:num>
  <w:num w:numId="38">
    <w:abstractNumId w:val="3"/>
  </w:num>
  <w:num w:numId="39">
    <w:abstractNumId w:val="10"/>
  </w:num>
  <w:num w:numId="40">
    <w:abstractNumId w:val="25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5BD"/>
    <w:rsid w:val="00000DF1"/>
    <w:rsid w:val="00004087"/>
    <w:rsid w:val="00010F0F"/>
    <w:rsid w:val="00032A94"/>
    <w:rsid w:val="00060644"/>
    <w:rsid w:val="000D382F"/>
    <w:rsid w:val="000F4968"/>
    <w:rsid w:val="00102800"/>
    <w:rsid w:val="001256BD"/>
    <w:rsid w:val="001750B8"/>
    <w:rsid w:val="001C5772"/>
    <w:rsid w:val="001D3BFD"/>
    <w:rsid w:val="0022308A"/>
    <w:rsid w:val="0026480A"/>
    <w:rsid w:val="00285518"/>
    <w:rsid w:val="002A7AF4"/>
    <w:rsid w:val="002D576D"/>
    <w:rsid w:val="003035C3"/>
    <w:rsid w:val="00325965"/>
    <w:rsid w:val="0034023D"/>
    <w:rsid w:val="00366BA6"/>
    <w:rsid w:val="00394620"/>
    <w:rsid w:val="003978EF"/>
    <w:rsid w:val="003A308E"/>
    <w:rsid w:val="003D42E4"/>
    <w:rsid w:val="003F23DD"/>
    <w:rsid w:val="004122F5"/>
    <w:rsid w:val="004235B4"/>
    <w:rsid w:val="00427FD5"/>
    <w:rsid w:val="00434EFF"/>
    <w:rsid w:val="00490B42"/>
    <w:rsid w:val="004B3774"/>
    <w:rsid w:val="00501C12"/>
    <w:rsid w:val="00517387"/>
    <w:rsid w:val="00532F3E"/>
    <w:rsid w:val="005331B7"/>
    <w:rsid w:val="0054285A"/>
    <w:rsid w:val="00543DD1"/>
    <w:rsid w:val="0058771F"/>
    <w:rsid w:val="005A5598"/>
    <w:rsid w:val="005B13F7"/>
    <w:rsid w:val="005B642B"/>
    <w:rsid w:val="005E5D17"/>
    <w:rsid w:val="00620D7C"/>
    <w:rsid w:val="00637933"/>
    <w:rsid w:val="006500E1"/>
    <w:rsid w:val="00694C61"/>
    <w:rsid w:val="006A0518"/>
    <w:rsid w:val="006B6C3B"/>
    <w:rsid w:val="006D2C50"/>
    <w:rsid w:val="006E2034"/>
    <w:rsid w:val="006F2BEF"/>
    <w:rsid w:val="007118D5"/>
    <w:rsid w:val="00717791"/>
    <w:rsid w:val="0075555D"/>
    <w:rsid w:val="00765FBF"/>
    <w:rsid w:val="0079707A"/>
    <w:rsid w:val="0082150C"/>
    <w:rsid w:val="008419DA"/>
    <w:rsid w:val="00850D08"/>
    <w:rsid w:val="00852049"/>
    <w:rsid w:val="008577FA"/>
    <w:rsid w:val="00894494"/>
    <w:rsid w:val="008A4743"/>
    <w:rsid w:val="008B18FB"/>
    <w:rsid w:val="008E4FBD"/>
    <w:rsid w:val="008F1FF3"/>
    <w:rsid w:val="00904197"/>
    <w:rsid w:val="00932249"/>
    <w:rsid w:val="00976B37"/>
    <w:rsid w:val="009C5558"/>
    <w:rsid w:val="009D0749"/>
    <w:rsid w:val="00A21A57"/>
    <w:rsid w:val="00A22157"/>
    <w:rsid w:val="00A311C3"/>
    <w:rsid w:val="00A507E7"/>
    <w:rsid w:val="00A67830"/>
    <w:rsid w:val="00AB4630"/>
    <w:rsid w:val="00AD4E0E"/>
    <w:rsid w:val="00B50B49"/>
    <w:rsid w:val="00B82CE8"/>
    <w:rsid w:val="00B87DB4"/>
    <w:rsid w:val="00BA1DD1"/>
    <w:rsid w:val="00BA3834"/>
    <w:rsid w:val="00C746CA"/>
    <w:rsid w:val="00C82FB9"/>
    <w:rsid w:val="00CC15BD"/>
    <w:rsid w:val="00CC6A4E"/>
    <w:rsid w:val="00D30295"/>
    <w:rsid w:val="00D76785"/>
    <w:rsid w:val="00D836C2"/>
    <w:rsid w:val="00D8668C"/>
    <w:rsid w:val="00D90942"/>
    <w:rsid w:val="00D97BAB"/>
    <w:rsid w:val="00DA3DD2"/>
    <w:rsid w:val="00DC1F0D"/>
    <w:rsid w:val="00E05EC7"/>
    <w:rsid w:val="00E26C9F"/>
    <w:rsid w:val="00E273C3"/>
    <w:rsid w:val="00E37260"/>
    <w:rsid w:val="00E50CF5"/>
    <w:rsid w:val="00EA3FCE"/>
    <w:rsid w:val="00EB1282"/>
    <w:rsid w:val="00EC3C10"/>
    <w:rsid w:val="00EF18F4"/>
    <w:rsid w:val="00F04412"/>
    <w:rsid w:val="00F257AD"/>
    <w:rsid w:val="00F451E8"/>
    <w:rsid w:val="00F77B79"/>
    <w:rsid w:val="00FF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836E8A53-FCFB-4259-BD5F-19B9E226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Puesto1">
    <w:name w:val="Puesto1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uiPriority w:val="39"/>
    <w:pPr>
      <w:ind w:left="600"/>
    </w:pPr>
  </w:style>
  <w:style w:type="paragraph" w:styleId="TDC5">
    <w:name w:val="toc 5"/>
    <w:basedOn w:val="Normal"/>
    <w:next w:val="Normal"/>
    <w:uiPriority w:val="39"/>
    <w:pPr>
      <w:ind w:left="800"/>
    </w:pPr>
  </w:style>
  <w:style w:type="paragraph" w:styleId="TDC6">
    <w:name w:val="toc 6"/>
    <w:basedOn w:val="Normal"/>
    <w:next w:val="Normal"/>
    <w:uiPriority w:val="39"/>
    <w:pPr>
      <w:ind w:left="1000"/>
    </w:pPr>
  </w:style>
  <w:style w:type="paragraph" w:styleId="TDC7">
    <w:name w:val="toc 7"/>
    <w:basedOn w:val="Normal"/>
    <w:next w:val="Normal"/>
    <w:uiPriority w:val="39"/>
    <w:pPr>
      <w:ind w:left="1200"/>
    </w:pPr>
  </w:style>
  <w:style w:type="paragraph" w:styleId="TDC8">
    <w:name w:val="toc 8"/>
    <w:basedOn w:val="Normal"/>
    <w:next w:val="Normal"/>
    <w:uiPriority w:val="39"/>
    <w:pPr>
      <w:ind w:left="1400"/>
    </w:pPr>
  </w:style>
  <w:style w:type="paragraph" w:styleId="TDC9">
    <w:name w:val="toc 9"/>
    <w:basedOn w:val="Normal"/>
    <w:next w:val="Normal"/>
    <w:uiPriority w:val="39"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15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C15BD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D8668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D8668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D8668C"/>
    <w:rPr>
      <w:rFonts w:ascii="Arial" w:hAnsi="Arial"/>
      <w:i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EF18F4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es-CO" w:eastAsia="es-CO"/>
    </w:rPr>
  </w:style>
  <w:style w:type="paragraph" w:customStyle="1" w:styleId="Default">
    <w:name w:val="Default"/>
    <w:rsid w:val="001D3BF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2230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31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cnoMakro\Downloads\rup_ucspec%20(1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5D14C-07CC-4813-A690-EF40F3D4A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 (1)</Template>
  <TotalTime>25</TotalTime>
  <Pages>6</Pages>
  <Words>466</Words>
  <Characters>2566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Realización de Casos de Uso</vt:lpstr>
      <vt:lpstr>Use-Case Specification: &lt;Use-Case Name&gt;</vt:lpstr>
    </vt:vector>
  </TitlesOfParts>
  <Company>Universidad del Quindío</Company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Realización de Casos de Uso</dc:title>
  <dc:subject>Caso de uso 1</dc:subject>
  <dc:creator>Juan Jose Perdomo Forero</dc:creator>
  <cp:lastModifiedBy>admin</cp:lastModifiedBy>
  <cp:revision>14</cp:revision>
  <cp:lastPrinted>2014-09-08T14:12:00Z</cp:lastPrinted>
  <dcterms:created xsi:type="dcterms:W3CDTF">2015-09-13T21:55:00Z</dcterms:created>
  <dcterms:modified xsi:type="dcterms:W3CDTF">2015-09-14T14:49:00Z</dcterms:modified>
</cp:coreProperties>
</file>